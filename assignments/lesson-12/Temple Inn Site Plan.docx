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358" w14:textId="77777777" w:rsidR="00C26AA0" w:rsidRDefault="00C26AA0" w:rsidP="00C6554A">
      <w:pPr>
        <w:pStyle w:val="Photo"/>
        <w:rPr>
          <w:noProof/>
        </w:rPr>
      </w:pPr>
      <w:bookmarkStart w:id="0" w:name="_Toc321147149"/>
      <w:bookmarkStart w:id="1" w:name="_Toc318188227"/>
      <w:bookmarkStart w:id="2" w:name="_Toc318188327"/>
      <w:bookmarkStart w:id="3" w:name="_Toc318189312"/>
      <w:bookmarkStart w:id="4" w:name="_Toc321147011"/>
    </w:p>
    <w:p w14:paraId="1CA7EF0B" w14:textId="77777777" w:rsidR="004F74BA" w:rsidRDefault="004F74BA" w:rsidP="00C6554A">
      <w:pPr>
        <w:pStyle w:val="Photo"/>
        <w:rPr>
          <w:noProof/>
        </w:rPr>
      </w:pPr>
    </w:p>
    <w:p w14:paraId="5A12E3A2" w14:textId="77777777" w:rsidR="00943BC1" w:rsidRDefault="00943BC1" w:rsidP="00C6554A">
      <w:pPr>
        <w:pStyle w:val="Photo"/>
        <w:rPr>
          <w:noProof/>
        </w:rPr>
      </w:pPr>
    </w:p>
    <w:p w14:paraId="5502246E" w14:textId="77777777" w:rsidR="00E317A2" w:rsidRDefault="00E317A2" w:rsidP="00C6554A">
      <w:pPr>
        <w:pStyle w:val="Photo"/>
        <w:rPr>
          <w:noProof/>
        </w:rPr>
      </w:pPr>
    </w:p>
    <w:p w14:paraId="7E9D8F49" w14:textId="196BBB6E" w:rsidR="00C6554A" w:rsidRDefault="00E317A2" w:rsidP="00C6554A">
      <w:pPr>
        <w:pStyle w:val="Photo"/>
      </w:pPr>
      <w:r>
        <w:rPr>
          <w:noProof/>
        </w:rPr>
        <w:drawing>
          <wp:inline distT="0" distB="0" distL="0" distR="0" wp14:anchorId="28A1F809" wp14:editId="2A034AF3">
            <wp:extent cx="5695581" cy="2895600"/>
            <wp:effectExtent l="0" t="0" r="635"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mplelogo.jpg"/>
                    <pic:cNvPicPr/>
                  </pic:nvPicPr>
                  <pic:blipFill rotWithShape="1">
                    <a:blip r:embed="rId7">
                      <a:extLst>
                        <a:ext uri="{28A0092B-C50C-407E-A947-70E740481C1C}">
                          <a14:useLocalDpi xmlns:a14="http://schemas.microsoft.com/office/drawing/2010/main" val="0"/>
                        </a:ext>
                      </a:extLst>
                    </a:blip>
                    <a:srcRect t="41894" r="2218" b="11280"/>
                    <a:stretch/>
                  </pic:blipFill>
                  <pic:spPr bwMode="auto">
                    <a:xfrm>
                      <a:off x="0" y="0"/>
                      <a:ext cx="5725247" cy="2910682"/>
                    </a:xfrm>
                    <a:prstGeom prst="rect">
                      <a:avLst/>
                    </a:prstGeom>
                    <a:ln>
                      <a:noFill/>
                    </a:ln>
                    <a:extLst>
                      <a:ext uri="{53640926-AAD7-44D8-BBD7-CCE9431645EC}">
                        <a14:shadowObscured xmlns:a14="http://schemas.microsoft.com/office/drawing/2010/main"/>
                      </a:ext>
                    </a:extLst>
                  </pic:spPr>
                </pic:pic>
              </a:graphicData>
            </a:graphic>
          </wp:inline>
        </w:drawing>
      </w:r>
    </w:p>
    <w:p w14:paraId="72D379FD" w14:textId="2A530F11" w:rsidR="004F74BA" w:rsidRDefault="004F74BA" w:rsidP="00C6554A">
      <w:pPr>
        <w:pStyle w:val="Photo"/>
      </w:pPr>
    </w:p>
    <w:p w14:paraId="4F75D50B" w14:textId="73BEEC15" w:rsidR="004F74BA" w:rsidRDefault="004F74BA" w:rsidP="00C6554A">
      <w:pPr>
        <w:pStyle w:val="Photo"/>
      </w:pPr>
    </w:p>
    <w:p w14:paraId="7E73CC79" w14:textId="260876A0" w:rsidR="004F74BA" w:rsidRDefault="004F74BA" w:rsidP="00C6554A">
      <w:pPr>
        <w:pStyle w:val="Photo"/>
      </w:pPr>
    </w:p>
    <w:p w14:paraId="2DBBA6BA" w14:textId="31BEAF03" w:rsidR="004F74BA" w:rsidRDefault="004F74BA" w:rsidP="00C6554A">
      <w:pPr>
        <w:pStyle w:val="Photo"/>
      </w:pPr>
    </w:p>
    <w:p w14:paraId="7B4CC8FF" w14:textId="1591AD34" w:rsidR="004F74BA" w:rsidRDefault="004F74BA" w:rsidP="00C6554A">
      <w:pPr>
        <w:pStyle w:val="Photo"/>
      </w:pPr>
    </w:p>
    <w:p w14:paraId="10AE7318" w14:textId="0C9C4B77" w:rsidR="004F74BA" w:rsidRDefault="004F74BA" w:rsidP="00C6554A">
      <w:pPr>
        <w:pStyle w:val="Photo"/>
      </w:pPr>
    </w:p>
    <w:p w14:paraId="6307BAF7" w14:textId="3EDB47AA" w:rsidR="004F74BA" w:rsidRDefault="004F74BA" w:rsidP="00C6554A">
      <w:pPr>
        <w:pStyle w:val="Photo"/>
      </w:pPr>
    </w:p>
    <w:p w14:paraId="7D5927BC" w14:textId="5F4B9553" w:rsidR="004F74BA" w:rsidRDefault="004F74BA" w:rsidP="00C6554A">
      <w:pPr>
        <w:pStyle w:val="Photo"/>
      </w:pPr>
    </w:p>
    <w:p w14:paraId="0C17055D" w14:textId="4D33C44F" w:rsidR="004F74BA" w:rsidRDefault="004F74BA" w:rsidP="00C6554A">
      <w:pPr>
        <w:pStyle w:val="Photo"/>
      </w:pPr>
    </w:p>
    <w:p w14:paraId="55FEFBC4" w14:textId="7ADAA126" w:rsidR="004F74BA" w:rsidRDefault="004F74BA" w:rsidP="00C6554A">
      <w:pPr>
        <w:pStyle w:val="Photo"/>
      </w:pPr>
    </w:p>
    <w:p w14:paraId="306535C0" w14:textId="42A152C7" w:rsidR="004F74BA" w:rsidRDefault="004F74BA" w:rsidP="00C6554A">
      <w:pPr>
        <w:pStyle w:val="Photo"/>
      </w:pPr>
    </w:p>
    <w:p w14:paraId="41F184BE" w14:textId="3D5631CE" w:rsidR="004F74BA" w:rsidRDefault="004F74BA" w:rsidP="00C6554A">
      <w:pPr>
        <w:pStyle w:val="Photo"/>
      </w:pPr>
    </w:p>
    <w:p w14:paraId="2EC17B69" w14:textId="76241432" w:rsidR="004F74BA" w:rsidRDefault="004F74BA" w:rsidP="00C6554A">
      <w:pPr>
        <w:pStyle w:val="Photo"/>
      </w:pPr>
    </w:p>
    <w:p w14:paraId="6127CA62" w14:textId="24B9D0EA" w:rsidR="004F74BA" w:rsidRDefault="004F74BA" w:rsidP="00C6554A">
      <w:pPr>
        <w:pStyle w:val="Photo"/>
      </w:pPr>
    </w:p>
    <w:p w14:paraId="07907455" w14:textId="29E4E833" w:rsidR="004F74BA" w:rsidRDefault="004F74BA" w:rsidP="00C6554A">
      <w:pPr>
        <w:pStyle w:val="Photo"/>
      </w:pPr>
    </w:p>
    <w:p w14:paraId="4DACB7C1" w14:textId="39DF740C" w:rsidR="004F74BA" w:rsidRDefault="004F74BA" w:rsidP="00C6554A">
      <w:pPr>
        <w:pStyle w:val="Photo"/>
      </w:pPr>
    </w:p>
    <w:p w14:paraId="4C73C63A" w14:textId="77777777" w:rsidR="004F74BA" w:rsidRDefault="004F74BA" w:rsidP="00C6554A">
      <w:pPr>
        <w:pStyle w:val="Photo"/>
      </w:pPr>
    </w:p>
    <w:bookmarkEnd w:id="0"/>
    <w:bookmarkEnd w:id="1"/>
    <w:bookmarkEnd w:id="2"/>
    <w:bookmarkEnd w:id="3"/>
    <w:bookmarkEnd w:id="4"/>
    <w:p w14:paraId="7D8ECDC4" w14:textId="01FE463A" w:rsidR="00C6554A" w:rsidRPr="004F74BA" w:rsidRDefault="004F74BA" w:rsidP="00C6554A">
      <w:pPr>
        <w:pStyle w:val="Title"/>
      </w:pPr>
      <w:r w:rsidRPr="004F74BA">
        <w:t>Temple Inn &amp; Suites</w:t>
      </w:r>
    </w:p>
    <w:p w14:paraId="6A78C7EB" w14:textId="4184FB62" w:rsidR="00C6554A" w:rsidRPr="00D5413C" w:rsidRDefault="00EB5184" w:rsidP="00C6554A">
      <w:pPr>
        <w:pStyle w:val="Subtitle"/>
      </w:pPr>
      <w:r>
        <w:t>Site plan</w:t>
      </w:r>
    </w:p>
    <w:p w14:paraId="369A7BFB" w14:textId="4D8EC573" w:rsidR="00C6554A" w:rsidRDefault="005A00CB" w:rsidP="00C6554A">
      <w:pPr>
        <w:pStyle w:val="ContactInfo"/>
      </w:pPr>
      <w:r>
        <w:t>Shan’l Parish</w:t>
      </w:r>
      <w:r w:rsidR="00C6554A">
        <w:t xml:space="preserve"> | </w:t>
      </w:r>
      <w:r>
        <w:t>CIT 230</w:t>
      </w:r>
      <w:r w:rsidR="00C6554A">
        <w:t xml:space="preserve"> |</w:t>
      </w:r>
      <w:r w:rsidR="00C6554A" w:rsidRPr="00D5413C">
        <w:t xml:space="preserve"> </w:t>
      </w:r>
      <w:r w:rsidR="004F74BA">
        <w:t xml:space="preserve">July </w:t>
      </w:r>
      <w:r w:rsidR="00842AA9">
        <w:t>13</w:t>
      </w:r>
      <w:r>
        <w:t>, 2019</w:t>
      </w:r>
      <w:r w:rsidR="00C6554A">
        <w:br w:type="page"/>
      </w:r>
    </w:p>
    <w:p w14:paraId="5F931E74" w14:textId="79E1583B" w:rsidR="00C6554A" w:rsidRDefault="00C60BD0" w:rsidP="00C6554A">
      <w:pPr>
        <w:pStyle w:val="Heading1"/>
      </w:pPr>
      <w:r>
        <w:lastRenderedPageBreak/>
        <w:t>S</w:t>
      </w:r>
      <w:r w:rsidR="005A00CB">
        <w:t>ite Name</w:t>
      </w:r>
    </w:p>
    <w:p w14:paraId="2051F385" w14:textId="607EA8BB" w:rsidR="00EA6A2B" w:rsidRPr="00514122" w:rsidRDefault="00EC3A48" w:rsidP="00EC3A48">
      <w:pPr>
        <w:pStyle w:val="ListBullet"/>
        <w:numPr>
          <w:ilvl w:val="0"/>
          <w:numId w:val="0"/>
        </w:numPr>
      </w:pPr>
      <w:r>
        <w:t xml:space="preserve">The website name will be </w:t>
      </w:r>
      <w:r w:rsidR="004F74BA">
        <w:t>templeinnandsuites.com.</w:t>
      </w:r>
      <w:r>
        <w:t xml:space="preserve">  The domain name is available for $12/year.</w:t>
      </w:r>
    </w:p>
    <w:p w14:paraId="784E18FD" w14:textId="4DE73CBA" w:rsidR="00C6554A" w:rsidRDefault="00C60BD0" w:rsidP="005A00CB">
      <w:pPr>
        <w:pStyle w:val="Heading1"/>
      </w:pPr>
      <w:r>
        <w:t>S</w:t>
      </w:r>
      <w:r w:rsidR="005A00CB">
        <w:t>ite Purpose</w:t>
      </w:r>
    </w:p>
    <w:p w14:paraId="34860DA2" w14:textId="1B455215" w:rsidR="004F74BA" w:rsidRDefault="00801563" w:rsidP="00801563">
      <w:r>
        <w:t>The purpose of this website is to</w:t>
      </w:r>
      <w:r w:rsidR="004F74BA">
        <w:t xml:space="preserve"> promote and provide information about the specialized services that Temple Inn &amp; Suites offers to meet the needs of temple patrons who come to serve in the temple or who participate in events such as sealings, weddings, receptions, and youth trips. The website will reflect the culture of the Church of Jesus Christ of Latter-day Saints and will cater to temple workers, patrons and their families by providing specialized services and accommodations that meet the needs of those patrons.</w:t>
      </w:r>
    </w:p>
    <w:p w14:paraId="323457AC" w14:textId="77777777" w:rsidR="00BC3727" w:rsidRDefault="00BC3727" w:rsidP="00801563">
      <w:r>
        <w:t xml:space="preserve">The website will have a home page, a temple page, a reservation page, a services page and a contact page.  </w:t>
      </w:r>
    </w:p>
    <w:p w14:paraId="1836C1E9" w14:textId="18EA48AC" w:rsidR="00BC3727" w:rsidRDefault="00BC3727" w:rsidP="00BC3727">
      <w:pPr>
        <w:pStyle w:val="ListParagraph"/>
        <w:numPr>
          <w:ilvl w:val="0"/>
          <w:numId w:val="16"/>
        </w:numPr>
      </w:pPr>
      <w:r w:rsidRPr="00BC3727">
        <w:rPr>
          <w:b/>
          <w:bCs/>
        </w:rPr>
        <w:t>Home</w:t>
      </w:r>
      <w:r>
        <w:t>: Landing page with images of temples, call to action to make a hotel reservation, navigation bar, contact information for the hotel chain and summary information about a featured temple.</w:t>
      </w:r>
    </w:p>
    <w:p w14:paraId="011D4E61" w14:textId="00A32C1A" w:rsidR="00BC3727" w:rsidRDefault="00BC3727" w:rsidP="00BC3727">
      <w:pPr>
        <w:pStyle w:val="ListParagraph"/>
        <w:numPr>
          <w:ilvl w:val="0"/>
          <w:numId w:val="16"/>
        </w:numPr>
      </w:pPr>
      <w:r w:rsidRPr="00BC3727">
        <w:rPr>
          <w:b/>
          <w:bCs/>
        </w:rPr>
        <w:t>Temple</w:t>
      </w:r>
      <w:r>
        <w:t xml:space="preserve">: This page will have information about various temples, their ordinance schedule, their history, how to contact them as well as current weather information.  </w:t>
      </w:r>
    </w:p>
    <w:p w14:paraId="1707A4DD" w14:textId="6696393C" w:rsidR="00BC3727" w:rsidRDefault="00BC3727" w:rsidP="00BC3727">
      <w:pPr>
        <w:pStyle w:val="ListParagraph"/>
        <w:numPr>
          <w:ilvl w:val="0"/>
          <w:numId w:val="16"/>
        </w:numPr>
      </w:pPr>
      <w:r w:rsidRPr="00BC3727">
        <w:rPr>
          <w:b/>
          <w:bCs/>
        </w:rPr>
        <w:t>Reservation</w:t>
      </w:r>
      <w:r>
        <w:t>: This page contains a form that allows patron to make a normal stay reservation.</w:t>
      </w:r>
    </w:p>
    <w:p w14:paraId="7F123A7A" w14:textId="660D535A" w:rsidR="00BC3727" w:rsidRDefault="00BC3727" w:rsidP="00BC3727">
      <w:pPr>
        <w:pStyle w:val="ListParagraph"/>
        <w:numPr>
          <w:ilvl w:val="0"/>
          <w:numId w:val="16"/>
        </w:numPr>
      </w:pPr>
      <w:r w:rsidRPr="00BC3727">
        <w:rPr>
          <w:b/>
          <w:bCs/>
        </w:rPr>
        <w:t>Services</w:t>
      </w:r>
      <w:r>
        <w:t>: This page provides a list with information of the amenities and special services offered at the hotel along with two sub-pages: A Reception Page, and a Full-time Temple Missionary Page.</w:t>
      </w:r>
    </w:p>
    <w:p w14:paraId="4CB34979" w14:textId="1345837E" w:rsidR="00BC3727" w:rsidRDefault="00BC3727" w:rsidP="00BC3727">
      <w:pPr>
        <w:pStyle w:val="ListParagraph"/>
        <w:numPr>
          <w:ilvl w:val="0"/>
          <w:numId w:val="16"/>
        </w:numPr>
      </w:pPr>
      <w:r w:rsidRPr="00BC3727">
        <w:rPr>
          <w:b/>
          <w:bCs/>
        </w:rPr>
        <w:t>Contact</w:t>
      </w:r>
      <w:r>
        <w:t>: This page will have a basic Contact Us form as well as an embedded google map.</w:t>
      </w:r>
    </w:p>
    <w:p w14:paraId="5BABE8F4" w14:textId="4123F1B8" w:rsidR="006171C2" w:rsidRDefault="006171C2" w:rsidP="00801563">
      <w:r>
        <w:t xml:space="preserve">Navigation will be </w:t>
      </w:r>
      <w:r w:rsidR="00146986">
        <w:t>visible at the top of the page</w:t>
      </w:r>
      <w:r w:rsidR="00166759">
        <w:t xml:space="preserve"> </w:t>
      </w:r>
      <w:r w:rsidR="00146986">
        <w:t xml:space="preserve">and be </w:t>
      </w:r>
      <w:r>
        <w:t xml:space="preserve">simple and straight forward so user can quickly find the </w:t>
      </w:r>
      <w:r w:rsidR="00146986">
        <w:t>information they</w:t>
      </w:r>
      <w:r>
        <w:t xml:space="preserve"> are searching for.  </w:t>
      </w:r>
    </w:p>
    <w:p w14:paraId="34995547" w14:textId="1F136F66" w:rsidR="006171C2" w:rsidRPr="00801563" w:rsidRDefault="006171C2" w:rsidP="00801563">
      <w:r>
        <w:t>The goals of the site are to offer a quick and easy way to</w:t>
      </w:r>
      <w:r w:rsidR="00146986">
        <w:t xml:space="preserve"> make a reservation at </w:t>
      </w:r>
      <w:r w:rsidR="001169C4">
        <w:t>one of the Hotel’s locations as well as find out what other amenities and special services the hotel offers.  It will also offer temple schedule, closure, and contact information to help patrons plan their trip efficiently. The s</w:t>
      </w:r>
      <w:r>
        <w:t xml:space="preserve">ite will be inviting and easy to navigate so it can be used by </w:t>
      </w:r>
      <w:r w:rsidR="001169C4">
        <w:t>adults of all ages</w:t>
      </w:r>
      <w:r>
        <w:t xml:space="preserve">.  </w:t>
      </w:r>
      <w:r w:rsidR="009E522C">
        <w:t>It will be easy to find contact information for making reservations.</w:t>
      </w:r>
    </w:p>
    <w:p w14:paraId="5C6BC6E9" w14:textId="2BA0AA5E" w:rsidR="005A00CB" w:rsidRPr="005A00CB" w:rsidRDefault="00DF3BD5" w:rsidP="005A00CB">
      <w:r>
        <w:t>The site supports responsive design techniques allowing delivery of the site and its content on all classes of devices – large-wide screens such as desktops and laptops, medium-screens such as tablets, and small-screens as seen on smartphones.</w:t>
      </w:r>
    </w:p>
    <w:p w14:paraId="5CA41F75" w14:textId="47517A2F" w:rsidR="005A00CB" w:rsidRDefault="005A00CB" w:rsidP="005A00CB">
      <w:pPr>
        <w:pStyle w:val="Heading1"/>
      </w:pPr>
      <w:r>
        <w:lastRenderedPageBreak/>
        <w:t>Target Audience &amp; Scenarios</w:t>
      </w:r>
    </w:p>
    <w:p w14:paraId="4BA06B0B" w14:textId="77777777" w:rsidR="0068033A" w:rsidRDefault="0068033A" w:rsidP="0068033A">
      <w:pPr>
        <w:pStyle w:val="Heading2"/>
      </w:pPr>
      <w:r>
        <w:t>target audience</w:t>
      </w:r>
    </w:p>
    <w:p w14:paraId="64376E58" w14:textId="1CAF93F2" w:rsidR="0068033A" w:rsidRDefault="0068033A" w:rsidP="0068033A">
      <w:r>
        <w:t xml:space="preserve">The Target Audience </w:t>
      </w:r>
      <w:r w:rsidR="001169C4">
        <w:t>are members of the Church of Jesus Christ, both</w:t>
      </w:r>
      <w:r>
        <w:t xml:space="preserve"> male and female, married or single, ages </w:t>
      </w:r>
      <w:r w:rsidR="001169C4">
        <w:t>21</w:t>
      </w:r>
      <w:r>
        <w:t xml:space="preserve">-100 who are looking for </w:t>
      </w:r>
      <w:r w:rsidR="001169C4">
        <w:t xml:space="preserve">and are able to make a reservation online for a hotel near the temple.  </w:t>
      </w:r>
      <w:r>
        <w:t>Adults, with an income of $</w:t>
      </w:r>
      <w:r w:rsidR="001169C4">
        <w:t>20</w:t>
      </w:r>
      <w:r>
        <w:t>,000-$</w:t>
      </w:r>
      <w:r w:rsidR="001169C4">
        <w:t>100</w:t>
      </w:r>
      <w:r>
        <w:t xml:space="preserve">,ooo who own a computer, a tablet or a smartphone </w:t>
      </w:r>
      <w:r w:rsidR="001169C4">
        <w:t>and who are in need of hotel accommodations in relation to attending an LDS Temple in the United States of America because of traveling distance wo</w:t>
      </w:r>
      <w:r>
        <w:t xml:space="preserve">uld be the most likely candidates to use the website.  This target group would access the </w:t>
      </w:r>
      <w:r w:rsidR="001169C4">
        <w:t>templeinnandsuites.com</w:t>
      </w:r>
      <w:r>
        <w:t xml:space="preserve"> website at home, at work, or on the go.</w:t>
      </w:r>
    </w:p>
    <w:p w14:paraId="65C184F3" w14:textId="7EA3DD94" w:rsidR="005A00CB" w:rsidRDefault="005A00CB" w:rsidP="005A00CB">
      <w:pPr>
        <w:pStyle w:val="Heading2"/>
      </w:pPr>
      <w:r>
        <w:t>personas</w:t>
      </w:r>
    </w:p>
    <w:p w14:paraId="1CD0275D" w14:textId="62800E36" w:rsidR="00172CED" w:rsidRDefault="0068033A" w:rsidP="005A00CB">
      <w:r>
        <w:rPr>
          <w:noProof/>
        </w:rPr>
        <w:drawing>
          <wp:anchor distT="0" distB="0" distL="114300" distR="114300" simplePos="0" relativeHeight="251672576" behindDoc="0" locked="0" layoutInCell="1" allowOverlap="1" wp14:anchorId="2D1219E3" wp14:editId="6B24D71A">
            <wp:simplePos x="0" y="0"/>
            <wp:positionH relativeFrom="margin">
              <wp:align>left</wp:align>
            </wp:positionH>
            <wp:positionV relativeFrom="paragraph">
              <wp:posOffset>82061</wp:posOffset>
            </wp:positionV>
            <wp:extent cx="1230464" cy="1472565"/>
            <wp:effectExtent l="0" t="0" r="8255" b="0"/>
            <wp:wrapSquare wrapText="bothSides"/>
            <wp:docPr id="27" name="Picture 27"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xels-photo-733872.jpeg"/>
                    <pic:cNvPicPr/>
                  </pic:nvPicPr>
                  <pic:blipFill rotWithShape="1">
                    <a:blip r:embed="rId8">
                      <a:extLst>
                        <a:ext uri="{28A0092B-C50C-407E-A947-70E740481C1C}">
                          <a14:useLocalDpi xmlns:a14="http://schemas.microsoft.com/office/drawing/2010/main" val="0"/>
                        </a:ext>
                      </a:extLst>
                    </a:blip>
                    <a:srcRect l="27304" r="17047"/>
                    <a:stretch/>
                  </pic:blipFill>
                  <pic:spPr bwMode="auto">
                    <a:xfrm>
                      <a:off x="0" y="0"/>
                      <a:ext cx="1230464" cy="1472565"/>
                    </a:xfrm>
                    <a:prstGeom prst="rect">
                      <a:avLst/>
                    </a:prstGeom>
                    <a:ln>
                      <a:noFill/>
                    </a:ln>
                    <a:extLst>
                      <a:ext uri="{53640926-AAD7-44D8-BBD7-CCE9431645EC}">
                        <a14:shadowObscured xmlns:a14="http://schemas.microsoft.com/office/drawing/2010/main"/>
                      </a:ext>
                    </a:extLst>
                  </pic:spPr>
                </pic:pic>
              </a:graphicData>
            </a:graphic>
          </wp:anchor>
        </w:drawing>
      </w:r>
      <w:r w:rsidR="00E317A2">
        <w:t>Anna</w:t>
      </w:r>
      <w:r>
        <w:t>, age 39,</w:t>
      </w:r>
      <w:r>
        <w:softHyphen/>
      </w:r>
      <w:r>
        <w:softHyphen/>
      </w:r>
      <w:r>
        <w:softHyphen/>
      </w:r>
      <w:r w:rsidR="00172CED">
        <w:t xml:space="preserve"> </w:t>
      </w:r>
      <w:r w:rsidR="00E4598B">
        <w:t xml:space="preserve">is a recent convert to the Church of Jesus Christ of Latter-day Saints from Williston, ND.  </w:t>
      </w:r>
      <w:r w:rsidR="006651B8">
        <w:t xml:space="preserve">She is a mother of three daughters and she works full time at Cash Wise Grocery store.  </w:t>
      </w:r>
      <w:r w:rsidR="00E4598B">
        <w:t>She is looking forward to going to the temple in two months to take out her endowment</w:t>
      </w:r>
      <w:r w:rsidR="00E317A2">
        <w:t>s</w:t>
      </w:r>
      <w:r w:rsidR="006651B8">
        <w:t xml:space="preserve"> but is a little unsure of what she needs to do to set up that appointment</w:t>
      </w:r>
      <w:r w:rsidR="00E4598B">
        <w:t xml:space="preserve">.  The nearest temple is in Bismark, ND which is three hours away.  She wants friends and family to be able to be there in the temple with her on her special day but </w:t>
      </w:r>
      <w:r w:rsidR="006651B8">
        <w:t xml:space="preserve">realizes how far it will be travel there.  She </w:t>
      </w:r>
      <w:r w:rsidR="00E4598B">
        <w:t xml:space="preserve">needs a place </w:t>
      </w:r>
      <w:r w:rsidR="006651B8">
        <w:t>both she and her family</w:t>
      </w:r>
      <w:r w:rsidR="00E4598B">
        <w:t xml:space="preserve"> can stay the night</w:t>
      </w:r>
      <w:r w:rsidR="006651B8">
        <w:t xml:space="preserve"> since they don’t know anyone in town</w:t>
      </w:r>
      <w:r w:rsidR="00E4598B">
        <w:t xml:space="preserve">.  She also found out that you must make an appointment with the temple in order to </w:t>
      </w:r>
      <w:r w:rsidR="006651B8">
        <w:t>attend a session there and is in need of the contact information for that temple.  In talking with her Bishop, he directed her to templeinnandsuites.com to help her find both a reservation information as well as the contact information for the Bismark, ND temple.</w:t>
      </w:r>
    </w:p>
    <w:p w14:paraId="75E910C2" w14:textId="77777777" w:rsidR="0068033A" w:rsidRDefault="0068033A" w:rsidP="005A00CB">
      <w:pPr>
        <w:rPr>
          <w:noProof/>
        </w:rPr>
      </w:pPr>
    </w:p>
    <w:p w14:paraId="695D6A45" w14:textId="19017030" w:rsidR="00172CED" w:rsidRDefault="0068033A" w:rsidP="005A00CB">
      <w:r>
        <w:rPr>
          <w:noProof/>
        </w:rPr>
        <w:drawing>
          <wp:anchor distT="0" distB="0" distL="114300" distR="114300" simplePos="0" relativeHeight="251673600" behindDoc="0" locked="0" layoutInCell="1" allowOverlap="1" wp14:anchorId="195CEFC9" wp14:editId="6DAE41E4">
            <wp:simplePos x="0" y="0"/>
            <wp:positionH relativeFrom="column">
              <wp:posOffset>0</wp:posOffset>
            </wp:positionH>
            <wp:positionV relativeFrom="paragraph">
              <wp:posOffset>2247</wp:posOffset>
            </wp:positionV>
            <wp:extent cx="1365738" cy="1764665"/>
            <wp:effectExtent l="0" t="0" r="6350" b="6985"/>
            <wp:wrapSquare wrapText="bothSides"/>
            <wp:docPr id="28" name="Picture 28" descr="A person standing in front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xels-photo-736716.jpeg"/>
                    <pic:cNvPicPr/>
                  </pic:nvPicPr>
                  <pic:blipFill rotWithShape="1">
                    <a:blip r:embed="rId9">
                      <a:extLst>
                        <a:ext uri="{28A0092B-C50C-407E-A947-70E740481C1C}">
                          <a14:useLocalDpi xmlns:a14="http://schemas.microsoft.com/office/drawing/2010/main" val="0"/>
                        </a:ext>
                      </a:extLst>
                    </a:blip>
                    <a:srcRect l="31045" t="8229" r="21654"/>
                    <a:stretch/>
                  </pic:blipFill>
                  <pic:spPr bwMode="auto">
                    <a:xfrm>
                      <a:off x="0" y="0"/>
                      <a:ext cx="1365738" cy="1764665"/>
                    </a:xfrm>
                    <a:prstGeom prst="rect">
                      <a:avLst/>
                    </a:prstGeom>
                    <a:ln>
                      <a:noFill/>
                    </a:ln>
                    <a:extLst>
                      <a:ext uri="{53640926-AAD7-44D8-BBD7-CCE9431645EC}">
                        <a14:shadowObscured xmlns:a14="http://schemas.microsoft.com/office/drawing/2010/main"/>
                      </a:ext>
                    </a:extLst>
                  </pic:spPr>
                </pic:pic>
              </a:graphicData>
            </a:graphic>
          </wp:anchor>
        </w:drawing>
      </w:r>
      <w:r w:rsidR="007956D3">
        <w:fldChar w:fldCharType="begin"/>
      </w:r>
      <w:r w:rsidR="007956D3">
        <w:instrText xml:space="preserve"> INCLUDEPICTURE "https://encrypted-tbn0.gstatic.com/images?q=tbn:ANd9GcRQSxHhbeNo6J5Mez85SNQ73OtBuJOmTu_bTDikYVMaamktn-NB" \* MERGEFORMATINET </w:instrText>
      </w:r>
      <w:r w:rsidR="007956D3">
        <w:fldChar w:fldCharType="end"/>
      </w:r>
      <w:r w:rsidR="00D27242">
        <w:fldChar w:fldCharType="begin"/>
      </w:r>
      <w:r w:rsidR="00D27242">
        <w:instrText xml:space="preserve"> INCLUDEPICTURE "https://www.thebeaverton.com/wp-content/uploads/2019/02/Middle-AGed-Man.jpg" \* MERGEFORMATINET </w:instrText>
      </w:r>
      <w:r w:rsidR="00D27242">
        <w:fldChar w:fldCharType="end"/>
      </w:r>
      <w:r w:rsidR="007956D3">
        <w:t>G</w:t>
      </w:r>
      <w:r w:rsidR="00E317A2">
        <w:t>ary</w:t>
      </w:r>
      <w:r>
        <w:t>, age 43, is a</w:t>
      </w:r>
      <w:r w:rsidR="006651B8">
        <w:t>n</w:t>
      </w:r>
      <w:r>
        <w:t xml:space="preserve"> </w:t>
      </w:r>
      <w:r w:rsidR="00A55730">
        <w:t xml:space="preserve">electrical engineer in the Boise area.  </w:t>
      </w:r>
      <w:r w:rsidR="006651B8">
        <w:t>His son, Adam, just got engaged to a girl he met at BYU-Idaho who is from Pennsylvania.  They have decided to get married in the Boston, MA temple.  Greg and his wife are excited their son is getting married in the temple, but traveling there for the wedding, they will need hotel accommodations near the temple.  He searches online and finds templeinnandsuites.com and is able to make a reservation easily.  While on the website, he browses around to learn about the other services offered by the hotel chain such as a family search center and a wedding reception hall where they can hold their wedding luncheon.  As a side-note, he was also able to read about the history of the Boston temple and share some of those facts with his son. His experience on the website was a good one and he was excited to share it with the rest of his family.</w:t>
      </w:r>
    </w:p>
    <w:p w14:paraId="1FECFA04" w14:textId="45D49BD1" w:rsidR="005A00CB" w:rsidRDefault="005A00CB" w:rsidP="005A00CB">
      <w:pPr>
        <w:pStyle w:val="Heading2"/>
      </w:pPr>
      <w:r>
        <w:lastRenderedPageBreak/>
        <w:t>scenarios</w:t>
      </w:r>
    </w:p>
    <w:p w14:paraId="18E80755" w14:textId="0C3F6EF2" w:rsidR="006171C2" w:rsidRPr="00476B73" w:rsidRDefault="00DC5630" w:rsidP="00476B73">
      <w:pPr>
        <w:pStyle w:val="ListParagraph"/>
        <w:numPr>
          <w:ilvl w:val="0"/>
          <w:numId w:val="17"/>
        </w:numPr>
      </w:pPr>
      <w:r w:rsidRPr="00476B73">
        <w:t>A member</w:t>
      </w:r>
      <w:r w:rsidR="00A3639A" w:rsidRPr="00476B73">
        <w:t xml:space="preserve"> of the Church of Jesus Christ of Latter-day Saints</w:t>
      </w:r>
      <w:r w:rsidRPr="00476B73">
        <w:t xml:space="preserve"> has to travel a long distance to attend the temple and having accommodations near the temple are not only convenient, but necessary.</w:t>
      </w:r>
    </w:p>
    <w:p w14:paraId="5B59B1A7" w14:textId="77442CD9" w:rsidR="006171C2" w:rsidRPr="00476B73" w:rsidRDefault="00DC5630" w:rsidP="00476B73">
      <w:pPr>
        <w:pStyle w:val="ListParagraph"/>
        <w:numPr>
          <w:ilvl w:val="0"/>
          <w:numId w:val="17"/>
        </w:numPr>
      </w:pPr>
      <w:r w:rsidRPr="00476B73">
        <w:t>Family members from out of town want to be there to attend a live sealing and need a hotel to stay in.</w:t>
      </w:r>
    </w:p>
    <w:p w14:paraId="07BAD74C" w14:textId="07A5CDB6" w:rsidR="009B3C39" w:rsidRPr="00476B73" w:rsidRDefault="00DC5630" w:rsidP="00476B73">
      <w:pPr>
        <w:pStyle w:val="ListParagraph"/>
        <w:numPr>
          <w:ilvl w:val="0"/>
          <w:numId w:val="17"/>
        </w:numPr>
      </w:pPr>
      <w:r w:rsidRPr="00476B73">
        <w:t>A member of the Church wants to go to a session at the temple on his way home from work.  He will need a place to change out of his work clothes and into his suit.  He uses the changing rooms and bathroom facilities at the Temple Inn &amp; Suites to get changed.</w:t>
      </w:r>
    </w:p>
    <w:p w14:paraId="527CDCDC" w14:textId="5BE17C7C" w:rsidR="009B3C39" w:rsidRPr="00476B73" w:rsidRDefault="00DC5630" w:rsidP="00476B73">
      <w:pPr>
        <w:pStyle w:val="ListParagraph"/>
        <w:numPr>
          <w:ilvl w:val="0"/>
          <w:numId w:val="17"/>
        </w:numPr>
      </w:pPr>
      <w:r w:rsidRPr="00476B73">
        <w:t xml:space="preserve">Full-time temple missionaries need a place they can live that is within walking distance from the temple.  </w:t>
      </w:r>
    </w:p>
    <w:p w14:paraId="54A44FEA" w14:textId="3E43F6B8" w:rsidR="009B3C39" w:rsidRPr="00476B73" w:rsidRDefault="00DC5630" w:rsidP="00476B73">
      <w:pPr>
        <w:pStyle w:val="ListParagraph"/>
        <w:numPr>
          <w:ilvl w:val="0"/>
          <w:numId w:val="17"/>
        </w:numPr>
      </w:pPr>
      <w:r w:rsidRPr="00476B73">
        <w:t>A family from out of town is in charge of their son’s wedding luncheon.  The Temple Inn &amp; Suites offers a reception hall with a simple catering menu that they can reserve for the guests attending the sealing.</w:t>
      </w:r>
    </w:p>
    <w:p w14:paraId="07B82A7A" w14:textId="65AE0B6D" w:rsidR="00C861E3" w:rsidRPr="00476B73" w:rsidRDefault="00DC5630" w:rsidP="00476B73">
      <w:pPr>
        <w:pStyle w:val="ListParagraph"/>
        <w:numPr>
          <w:ilvl w:val="0"/>
          <w:numId w:val="17"/>
        </w:numPr>
      </w:pPr>
      <w:r w:rsidRPr="00476B73">
        <w:t>A 13-year-old girl wants to do baptisms for the dead but forgot to look for family names to take through the temple.  She is able to visit the family search center that supports family search and they help her find and print off five names.</w:t>
      </w:r>
    </w:p>
    <w:p w14:paraId="3528CF2C" w14:textId="656F231E" w:rsidR="005B1F27" w:rsidRPr="00476B73" w:rsidRDefault="00DC5630" w:rsidP="00476B73">
      <w:pPr>
        <w:pStyle w:val="ListParagraph"/>
        <w:numPr>
          <w:ilvl w:val="0"/>
          <w:numId w:val="17"/>
        </w:numPr>
      </w:pPr>
      <w:r w:rsidRPr="00476B73">
        <w:t>A large wedding party from out of town needs a place for their young children to stay while they are in the temple sealing.  The Temple Inn &amp; Suites offers a low-cost playroom and babysitting services so that all the adults may attend the sealing.</w:t>
      </w:r>
    </w:p>
    <w:p w14:paraId="35F40A8B" w14:textId="4FB895A6" w:rsidR="005A00CB" w:rsidRDefault="005A00CB" w:rsidP="005A00CB">
      <w:pPr>
        <w:pStyle w:val="Heading1"/>
      </w:pPr>
      <w:r>
        <w:t>Site Map</w:t>
      </w:r>
    </w:p>
    <w:p w14:paraId="16DD0FD7" w14:textId="7751F298" w:rsidR="007847CA" w:rsidRPr="007847CA" w:rsidRDefault="00CB233F" w:rsidP="007847CA">
      <w:r>
        <w:rPr>
          <w:noProof/>
        </w:rPr>
        <mc:AlternateContent>
          <mc:Choice Requires="wps">
            <w:drawing>
              <wp:anchor distT="0" distB="0" distL="114300" distR="114300" simplePos="0" relativeHeight="251659264" behindDoc="0" locked="0" layoutInCell="1" allowOverlap="1" wp14:anchorId="5D12F873" wp14:editId="56735E49">
                <wp:simplePos x="0" y="0"/>
                <wp:positionH relativeFrom="column">
                  <wp:posOffset>1456690</wp:posOffset>
                </wp:positionH>
                <wp:positionV relativeFrom="paragraph">
                  <wp:posOffset>45539</wp:posOffset>
                </wp:positionV>
                <wp:extent cx="1219200" cy="3886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2192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F873" id="Rectangle 4" o:spid="_x0000_s1026" style="position:absolute;margin-left:114.7pt;margin-top:3.6pt;width:96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" fillcolor="#00a0b8 [3204]" strokecolor="#004f5b [1604]" strokeweight="2pt">
                <v:textbo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v:textbox>
              </v:rect>
            </w:pict>
          </mc:Fallback>
        </mc:AlternateContent>
      </w:r>
    </w:p>
    <w:p w14:paraId="57D5EC0B" w14:textId="157C3396" w:rsidR="007847CA" w:rsidRDefault="00DA38F6" w:rsidP="005A00CB">
      <w:r>
        <w:rPr>
          <w:noProof/>
        </w:rPr>
        <mc:AlternateContent>
          <mc:Choice Requires="wps">
            <w:drawing>
              <wp:anchor distT="0" distB="0" distL="114300" distR="114300" simplePos="0" relativeHeight="251664383" behindDoc="0" locked="0" layoutInCell="1" allowOverlap="1" wp14:anchorId="35B87597" wp14:editId="0F739471">
                <wp:simplePos x="0" y="0"/>
                <wp:positionH relativeFrom="column">
                  <wp:posOffset>2801801</wp:posOffset>
                </wp:positionH>
                <wp:positionV relativeFrom="paragraph">
                  <wp:posOffset>226060</wp:posOffset>
                </wp:positionV>
                <wp:extent cx="0" cy="143510"/>
                <wp:effectExtent l="0" t="0" r="38100" b="27940"/>
                <wp:wrapNone/>
                <wp:docPr id="14" name="Straight Connector 14"/>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FA79F" id="Straight Connector 14"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pt,17.8pt" to="220.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" strokecolor="black [3040]" strokeweight="1.5pt"/>
            </w:pict>
          </mc:Fallback>
        </mc:AlternateContent>
      </w:r>
      <w:r>
        <w:rPr>
          <w:noProof/>
        </w:rPr>
        <mc:AlternateContent>
          <mc:Choice Requires="wps">
            <w:drawing>
              <wp:anchor distT="0" distB="0" distL="114300" distR="114300" simplePos="0" relativeHeight="251667456" behindDoc="0" locked="0" layoutInCell="1" allowOverlap="1" wp14:anchorId="0EC52C4A" wp14:editId="34D509E5">
                <wp:simplePos x="0" y="0"/>
                <wp:positionH relativeFrom="margin">
                  <wp:posOffset>3333296</wp:posOffset>
                </wp:positionH>
                <wp:positionV relativeFrom="paragraph">
                  <wp:posOffset>311150</wp:posOffset>
                </wp:positionV>
                <wp:extent cx="906780" cy="6019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298D8" w14:textId="0F364034" w:rsidR="007847CA" w:rsidRPr="007847CA" w:rsidRDefault="00DA38F6" w:rsidP="007847CA">
                            <w:pPr>
                              <w:jc w:val="center"/>
                              <w:rPr>
                                <w:color w:val="FFFFFF" w:themeColor="background1"/>
                              </w:rPr>
                            </w:pPr>
                            <w:r>
                              <w:rPr>
                                <w:color w:val="FFFFFF" w:themeColor="background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2C4A" id="Rectangle 9" o:spid="_x0000_s1027" style="position:absolute;margin-left:262.45pt;margin-top:24.5pt;width:71.4pt;height:4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mewIAAEo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" fillcolor="#00a0b8 [3204]" strokecolor="#004f5b [1604]" strokeweight="2pt">
                <v:textbox>
                  <w:txbxContent>
                    <w:p w14:paraId="220298D8" w14:textId="0F364034" w:rsidR="007847CA" w:rsidRPr="007847CA" w:rsidRDefault="00DA38F6" w:rsidP="007847CA">
                      <w:pPr>
                        <w:jc w:val="center"/>
                        <w:rPr>
                          <w:color w:val="FFFFFF" w:themeColor="background1"/>
                        </w:rPr>
                      </w:pPr>
                      <w:r>
                        <w:rPr>
                          <w:color w:val="FFFFFF" w:themeColor="background1"/>
                        </w:rPr>
                        <w:t>CONTACT</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5EA2387" wp14:editId="3D20415E">
                <wp:simplePos x="0" y="0"/>
                <wp:positionH relativeFrom="column">
                  <wp:posOffset>2093141</wp:posOffset>
                </wp:positionH>
                <wp:positionV relativeFrom="paragraph">
                  <wp:posOffset>71483</wp:posOffset>
                </wp:positionV>
                <wp:extent cx="0" cy="143510"/>
                <wp:effectExtent l="0" t="0" r="38100" b="27940"/>
                <wp:wrapNone/>
                <wp:docPr id="12" name="Straight Connector 12"/>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09F0"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pt,5.65pt" to="164.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" strokecolor="black [3040]" strokeweight="1.5pt"/>
            </w:pict>
          </mc:Fallback>
        </mc:AlternateContent>
      </w:r>
      <w:r w:rsidR="00CB233F">
        <w:rPr>
          <w:noProof/>
        </w:rPr>
        <mc:AlternateContent>
          <mc:Choice Requires="wps">
            <w:drawing>
              <wp:anchor distT="0" distB="0" distL="114300" distR="114300" simplePos="0" relativeHeight="251671552" behindDoc="0" locked="0" layoutInCell="1" allowOverlap="1" wp14:anchorId="1DF26071" wp14:editId="6978BD6E">
                <wp:simplePos x="0" y="0"/>
                <wp:positionH relativeFrom="column">
                  <wp:posOffset>423999</wp:posOffset>
                </wp:positionH>
                <wp:positionV relativeFrom="paragraph">
                  <wp:posOffset>224790</wp:posOffset>
                </wp:positionV>
                <wp:extent cx="3334657" cy="2903"/>
                <wp:effectExtent l="0" t="0" r="37465" b="35560"/>
                <wp:wrapNone/>
                <wp:docPr id="13" name="Straight Connector 13"/>
                <wp:cNvGraphicFramePr/>
                <a:graphic xmlns:a="http://schemas.openxmlformats.org/drawingml/2006/main">
                  <a:graphicData uri="http://schemas.microsoft.com/office/word/2010/wordprocessingShape">
                    <wps:wsp>
                      <wps:cNvCnPr/>
                      <wps:spPr>
                        <a:xfrm flipV="1">
                          <a:off x="0" y="0"/>
                          <a:ext cx="3334657" cy="290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CACDD" id="Straight Connecto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7.7pt" to="295.9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" strokecolor="black [3040]" strokeweight="1.5pt"/>
            </w:pict>
          </mc:Fallback>
        </mc:AlternateContent>
      </w:r>
      <w:r w:rsidR="00CB233F">
        <w:rPr>
          <w:noProof/>
        </w:rPr>
        <mc:AlternateContent>
          <mc:Choice Requires="wps">
            <w:drawing>
              <wp:anchor distT="0" distB="0" distL="114300" distR="114300" simplePos="0" relativeHeight="251660799" behindDoc="0" locked="0" layoutInCell="1" allowOverlap="1" wp14:anchorId="11A585F1" wp14:editId="428E2D34">
                <wp:simplePos x="0" y="0"/>
                <wp:positionH relativeFrom="column">
                  <wp:posOffset>434340</wp:posOffset>
                </wp:positionH>
                <wp:positionV relativeFrom="paragraph">
                  <wp:posOffset>223520</wp:posOffset>
                </wp:positionV>
                <wp:extent cx="0" cy="143510"/>
                <wp:effectExtent l="0" t="0" r="38100" b="27940"/>
                <wp:wrapNone/>
                <wp:docPr id="20" name="Straight Connector 20"/>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A2CCF" id="Straight Connector 20" o:spid="_x0000_s1026" style="position:absolute;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7.6pt" to="34.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" strokecolor="black [3040]" strokeweight="1.5pt"/>
            </w:pict>
          </mc:Fallback>
        </mc:AlternateContent>
      </w:r>
      <w:r w:rsidR="00CB233F">
        <w:rPr>
          <w:noProof/>
        </w:rPr>
        <mc:AlternateContent>
          <mc:Choice Requires="wps">
            <w:drawing>
              <wp:anchor distT="0" distB="0" distL="114300" distR="114300" simplePos="0" relativeHeight="251660287" behindDoc="0" locked="0" layoutInCell="1" allowOverlap="1" wp14:anchorId="07CB00FC" wp14:editId="44B3D944">
                <wp:simplePos x="0" y="0"/>
                <wp:positionH relativeFrom="column">
                  <wp:posOffset>1564640</wp:posOffset>
                </wp:positionH>
                <wp:positionV relativeFrom="paragraph">
                  <wp:posOffset>227330</wp:posOffset>
                </wp:positionV>
                <wp:extent cx="0" cy="143510"/>
                <wp:effectExtent l="0" t="0" r="38100" b="27940"/>
                <wp:wrapNone/>
                <wp:docPr id="19" name="Straight Connector 19"/>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94EE9" id="Straight Connector 19"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2pt,17.9pt" to="12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" strokecolor="black [3040]" strokeweight="1.5pt"/>
            </w:pict>
          </mc:Fallback>
        </mc:AlternateContent>
      </w:r>
      <w:r w:rsidR="00CB233F">
        <w:rPr>
          <w:noProof/>
        </w:rPr>
        <mc:AlternateContent>
          <mc:Choice Requires="wps">
            <w:drawing>
              <wp:anchor distT="0" distB="0" distL="114300" distR="114300" simplePos="0" relativeHeight="251666431" behindDoc="0" locked="0" layoutInCell="1" allowOverlap="1" wp14:anchorId="3DC78E19" wp14:editId="58D3B711">
                <wp:simplePos x="0" y="0"/>
                <wp:positionH relativeFrom="column">
                  <wp:posOffset>3756660</wp:posOffset>
                </wp:positionH>
                <wp:positionV relativeFrom="paragraph">
                  <wp:posOffset>227330</wp:posOffset>
                </wp:positionV>
                <wp:extent cx="0" cy="143510"/>
                <wp:effectExtent l="0" t="0" r="38100" b="27940"/>
                <wp:wrapNone/>
                <wp:docPr id="15" name="Straight Connector 15"/>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1825E" id="Straight Connector 15" o:spid="_x0000_s1026" style="position:absolute;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17.9pt" to="295.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" strokecolor="black [3040]" strokeweight="1.5pt"/>
            </w:pict>
          </mc:Fallback>
        </mc:AlternateContent>
      </w:r>
    </w:p>
    <w:p w14:paraId="32AB3F53" w14:textId="57EEAC20" w:rsidR="00CB233F" w:rsidRPr="00DA38F6" w:rsidRDefault="00DA38F6" w:rsidP="005A00CB">
      <w:pPr>
        <w:rPr>
          <w:vertAlign w:val="subscript"/>
        </w:rPr>
      </w:pPr>
      <w:r>
        <w:rPr>
          <w:noProof/>
        </w:rPr>
        <mc:AlternateContent>
          <mc:Choice Requires="wps">
            <w:drawing>
              <wp:anchor distT="0" distB="0" distL="114300" distR="114300" simplePos="0" relativeHeight="251665408" behindDoc="0" locked="0" layoutInCell="1" allowOverlap="1" wp14:anchorId="02AF2BC5" wp14:editId="75066C82">
                <wp:simplePos x="0" y="0"/>
                <wp:positionH relativeFrom="margin">
                  <wp:posOffset>2348684</wp:posOffset>
                </wp:positionH>
                <wp:positionV relativeFrom="paragraph">
                  <wp:posOffset>4445</wp:posOffset>
                </wp:positionV>
                <wp:extent cx="906780" cy="601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DF962" w14:textId="44366408" w:rsidR="007847CA" w:rsidRPr="007847CA" w:rsidRDefault="00DA38F6" w:rsidP="007847CA">
                            <w:pPr>
                              <w:jc w:val="center"/>
                              <w:rPr>
                                <w:color w:val="FFFFFF" w:themeColor="background1"/>
                              </w:rPr>
                            </w:pPr>
                            <w:r>
                              <w:rPr>
                                <w:color w:val="FFFFFF" w:themeColor="background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F2BC5" id="Rectangle 8" o:spid="_x0000_s1028" style="position:absolute;margin-left:184.95pt;margin-top:.35pt;width:71.4pt;height:4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1lewIAAEo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" fillcolor="#00a0b8 [3204]" strokecolor="#004f5b [1604]" strokeweight="2pt">
                <v:textbox>
                  <w:txbxContent>
                    <w:p w14:paraId="26EDF962" w14:textId="44366408" w:rsidR="007847CA" w:rsidRPr="007847CA" w:rsidRDefault="00DA38F6" w:rsidP="007847CA">
                      <w:pPr>
                        <w:jc w:val="center"/>
                        <w:rPr>
                          <w:color w:val="FFFFFF" w:themeColor="background1"/>
                        </w:rPr>
                      </w:pPr>
                      <w:r>
                        <w:rPr>
                          <w:color w:val="FFFFFF" w:themeColor="background1"/>
                        </w:rPr>
                        <w:t>SERVICES</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062B0DF" wp14:editId="7A4E311F">
                <wp:simplePos x="0" y="0"/>
                <wp:positionH relativeFrom="margin">
                  <wp:posOffset>983343</wp:posOffset>
                </wp:positionH>
                <wp:positionV relativeFrom="paragraph">
                  <wp:posOffset>4717</wp:posOffset>
                </wp:positionV>
                <wp:extent cx="1284514" cy="6019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284514"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9C2A" w14:textId="73DE69D4" w:rsidR="007847CA" w:rsidRPr="007847CA" w:rsidRDefault="00DA38F6" w:rsidP="007847CA">
                            <w:pPr>
                              <w:jc w:val="center"/>
                              <w:rPr>
                                <w:color w:val="FFFFFF" w:themeColor="background1"/>
                              </w:rPr>
                            </w:pPr>
                            <w:r>
                              <w:rPr>
                                <w:color w:val="FFFFFF" w:themeColor="background1"/>
                              </w:rPr>
                              <w:t>RESERVATIONS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B0DF" id="Rectangle 7" o:spid="_x0000_s1029" style="position:absolute;margin-left:77.45pt;margin-top:.35pt;width:101.15pt;height:4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" fillcolor="#00a0b8 [3204]" strokecolor="#004f5b [1604]" strokeweight="2pt">
                <v:textbox>
                  <w:txbxContent>
                    <w:p w14:paraId="4BF69C2A" w14:textId="73DE69D4" w:rsidR="007847CA" w:rsidRPr="007847CA" w:rsidRDefault="00DA38F6" w:rsidP="007847CA">
                      <w:pPr>
                        <w:jc w:val="center"/>
                        <w:rPr>
                          <w:color w:val="FFFFFF" w:themeColor="background1"/>
                        </w:rPr>
                      </w:pPr>
                      <w:r>
                        <w:rPr>
                          <w:color w:val="FFFFFF" w:themeColor="background1"/>
                        </w:rPr>
                        <w:t>RESERVATIONS</w:t>
                      </w:r>
                    </w:p>
                  </w:txbxContent>
                </v:textbox>
                <w10:wrap anchorx="margin"/>
              </v:rect>
            </w:pict>
          </mc:Fallback>
        </mc:AlternateContent>
      </w:r>
      <w:r w:rsidR="007847CA">
        <w:rPr>
          <w:noProof/>
        </w:rPr>
        <mc:AlternateContent>
          <mc:Choice Requires="wps">
            <w:drawing>
              <wp:anchor distT="0" distB="0" distL="114300" distR="114300" simplePos="0" relativeHeight="251661312" behindDoc="0" locked="0" layoutInCell="1" allowOverlap="1" wp14:anchorId="2FF25E0C" wp14:editId="07579A39">
                <wp:simplePos x="0" y="0"/>
                <wp:positionH relativeFrom="margin">
                  <wp:align>left</wp:align>
                </wp:positionH>
                <wp:positionV relativeFrom="paragraph">
                  <wp:posOffset>4445</wp:posOffset>
                </wp:positionV>
                <wp:extent cx="906780" cy="601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F426F" w14:textId="25DC4168" w:rsidR="007847CA" w:rsidRPr="007847CA" w:rsidRDefault="00DA38F6" w:rsidP="007847CA">
                            <w:pPr>
                              <w:jc w:val="center"/>
                              <w:rPr>
                                <w:color w:val="FFFFFF" w:themeColor="background1"/>
                              </w:rPr>
                            </w:pPr>
                            <w:r>
                              <w:rPr>
                                <w:color w:val="FFFFFF" w:themeColor="background1"/>
                              </w:rPr>
                              <w:t>TEMPLES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5E0C" id="Rectangle 6" o:spid="_x0000_s1030" style="position:absolute;margin-left:0;margin-top:.35pt;width:71.4pt;height:47.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" fillcolor="#00a0b8 [3204]" strokecolor="#004f5b [1604]" strokeweight="2pt">
                <v:textbox>
                  <w:txbxContent>
                    <w:p w14:paraId="313F426F" w14:textId="25DC4168" w:rsidR="007847CA" w:rsidRPr="007847CA" w:rsidRDefault="00DA38F6" w:rsidP="007847CA">
                      <w:pPr>
                        <w:jc w:val="center"/>
                        <w:rPr>
                          <w:color w:val="FFFFFF" w:themeColor="background1"/>
                        </w:rPr>
                      </w:pPr>
                      <w:r>
                        <w:rPr>
                          <w:color w:val="FFFFFF" w:themeColor="background1"/>
                        </w:rPr>
                        <w:t>TEMPLES</w:t>
                      </w:r>
                    </w:p>
                  </w:txbxContent>
                </v:textbox>
                <w10:wrap anchorx="margin"/>
              </v:rect>
            </w:pict>
          </mc:Fallback>
        </mc:AlternateContent>
      </w:r>
      <w:r w:rsidR="005A00CB">
        <w:t>S</w:t>
      </w:r>
    </w:p>
    <w:p w14:paraId="6BF63505" w14:textId="529D8B9B" w:rsidR="00CB233F" w:rsidRPr="00DA38F6" w:rsidRDefault="00DA38F6" w:rsidP="005A00CB">
      <w:pPr>
        <w:rPr>
          <w:vertAlign w:val="subscript"/>
        </w:rPr>
      </w:pPr>
      <w:r w:rsidRPr="00DA38F6">
        <w:rPr>
          <w:noProof/>
          <w:vertAlign w:val="subscript"/>
        </w:rPr>
        <mc:AlternateContent>
          <mc:Choice Requires="wps">
            <w:drawing>
              <wp:anchor distT="0" distB="0" distL="114300" distR="114300" simplePos="0" relativeHeight="251660901" behindDoc="0" locked="0" layoutInCell="1" allowOverlap="1" wp14:anchorId="0105BFE8" wp14:editId="4FC4902C">
                <wp:simplePos x="0" y="0"/>
                <wp:positionH relativeFrom="column">
                  <wp:posOffset>2815590</wp:posOffset>
                </wp:positionH>
                <wp:positionV relativeFrom="paragraph">
                  <wp:posOffset>251006</wp:posOffset>
                </wp:positionV>
                <wp:extent cx="0" cy="170271"/>
                <wp:effectExtent l="0" t="0" r="38100" b="20320"/>
                <wp:wrapNone/>
                <wp:docPr id="16" name="Straight Connector 16"/>
                <wp:cNvGraphicFramePr/>
                <a:graphic xmlns:a="http://schemas.openxmlformats.org/drawingml/2006/main">
                  <a:graphicData uri="http://schemas.microsoft.com/office/word/2010/wordprocessingShape">
                    <wps:wsp>
                      <wps:cNvCnPr/>
                      <wps:spPr>
                        <a:xfrm>
                          <a:off x="0" y="0"/>
                          <a:ext cx="0" cy="17027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0C081" id="Straight Connector 16" o:spid="_x0000_s1026" style="position:absolute;z-index:2516609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pt,19.75pt" to="221.7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" strokecolor="black [3040]" strokeweight="1.5pt"/>
            </w:pict>
          </mc:Fallback>
        </mc:AlternateContent>
      </w:r>
    </w:p>
    <w:p w14:paraId="39DCBC0C" w14:textId="64E8A35D" w:rsidR="00DA38F6" w:rsidRPr="00DA38F6" w:rsidRDefault="00DA38F6" w:rsidP="005A00CB">
      <w:pPr>
        <w:rPr>
          <w:sz w:val="20"/>
          <w:vertAlign w:val="subscript"/>
        </w:rPr>
      </w:pPr>
      <w:r>
        <w:rPr>
          <w:noProof/>
        </w:rPr>
        <mc:AlternateContent>
          <mc:Choice Requires="wps">
            <w:drawing>
              <wp:anchor distT="0" distB="0" distL="114300" distR="114300" simplePos="0" relativeHeight="251685888" behindDoc="0" locked="0" layoutInCell="1" allowOverlap="1" wp14:anchorId="09E4DD2E" wp14:editId="259E0354">
                <wp:simplePos x="0" y="0"/>
                <wp:positionH relativeFrom="margin">
                  <wp:posOffset>2886710</wp:posOffset>
                </wp:positionH>
                <wp:positionV relativeFrom="paragraph">
                  <wp:posOffset>184150</wp:posOffset>
                </wp:positionV>
                <wp:extent cx="1120775" cy="601980"/>
                <wp:effectExtent l="0" t="0" r="22225" b="26670"/>
                <wp:wrapNone/>
                <wp:docPr id="21" name="Rectangle 21"/>
                <wp:cNvGraphicFramePr/>
                <a:graphic xmlns:a="http://schemas.openxmlformats.org/drawingml/2006/main">
                  <a:graphicData uri="http://schemas.microsoft.com/office/word/2010/wordprocessingShape">
                    <wps:wsp>
                      <wps:cNvSpPr/>
                      <wps:spPr>
                        <a:xfrm>
                          <a:off x="0" y="0"/>
                          <a:ext cx="1120775"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8BE62" w14:textId="76994063" w:rsidR="00DA38F6" w:rsidRPr="007847CA" w:rsidRDefault="00DA38F6" w:rsidP="007847CA">
                            <w:pPr>
                              <w:jc w:val="center"/>
                              <w:rPr>
                                <w:color w:val="FFFFFF" w:themeColor="background1"/>
                              </w:rPr>
                            </w:pPr>
                            <w:r>
                              <w:rPr>
                                <w:color w:val="FFFFFF" w:themeColor="background1"/>
                              </w:rPr>
                              <w:t>FULL-TIME MISSIONARY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4DD2E" id="Rectangle 21" o:spid="_x0000_s1031" style="position:absolute;margin-left:227.3pt;margin-top:14.5pt;width:88.25pt;height:47.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" fillcolor="#00a0b8 [3204]" strokecolor="#004f5b [1604]" strokeweight="2pt">
                <v:textbox>
                  <w:txbxContent>
                    <w:p w14:paraId="2B28BE62" w14:textId="76994063" w:rsidR="00DA38F6" w:rsidRPr="007847CA" w:rsidRDefault="00DA38F6" w:rsidP="007847CA">
                      <w:pPr>
                        <w:jc w:val="center"/>
                        <w:rPr>
                          <w:color w:val="FFFFFF" w:themeColor="background1"/>
                        </w:rPr>
                      </w:pPr>
                      <w:r>
                        <w:rPr>
                          <w:color w:val="FFFFFF" w:themeColor="background1"/>
                        </w:rPr>
                        <w:t>FULL-TIME MISSIONARY</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3E65E024" wp14:editId="599E3682">
                <wp:simplePos x="0" y="0"/>
                <wp:positionH relativeFrom="margin">
                  <wp:posOffset>1762125</wp:posOffset>
                </wp:positionH>
                <wp:positionV relativeFrom="paragraph">
                  <wp:posOffset>185601</wp:posOffset>
                </wp:positionV>
                <wp:extent cx="1026160" cy="601980"/>
                <wp:effectExtent l="0" t="0" r="21590" b="26670"/>
                <wp:wrapNone/>
                <wp:docPr id="11" name="Rectangle 11"/>
                <wp:cNvGraphicFramePr/>
                <a:graphic xmlns:a="http://schemas.openxmlformats.org/drawingml/2006/main">
                  <a:graphicData uri="http://schemas.microsoft.com/office/word/2010/wordprocessingShape">
                    <wps:wsp>
                      <wps:cNvSpPr/>
                      <wps:spPr>
                        <a:xfrm>
                          <a:off x="0" y="0"/>
                          <a:ext cx="10261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E1695" w14:textId="487ADD94" w:rsidR="007847CA" w:rsidRPr="007847CA" w:rsidRDefault="00DA38F6" w:rsidP="007847CA">
                            <w:pPr>
                              <w:jc w:val="center"/>
                              <w:rPr>
                                <w:color w:val="FFFFFF" w:themeColor="background1"/>
                              </w:rPr>
                            </w:pPr>
                            <w:r>
                              <w:rPr>
                                <w:color w:val="FFFFFF" w:themeColor="background1"/>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5E024" id="Rectangle 11" o:spid="_x0000_s1032" style="position:absolute;margin-left:138.75pt;margin-top:14.6pt;width:80.8pt;height:47.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" fillcolor="#00a0b8 [3204]" strokecolor="#004f5b [1604]" strokeweight="2pt">
                <v:textbox>
                  <w:txbxContent>
                    <w:p w14:paraId="193E1695" w14:textId="487ADD94" w:rsidR="007847CA" w:rsidRPr="007847CA" w:rsidRDefault="00DA38F6" w:rsidP="007847CA">
                      <w:pPr>
                        <w:jc w:val="center"/>
                        <w:rPr>
                          <w:color w:val="FFFFFF" w:themeColor="background1"/>
                        </w:rPr>
                      </w:pPr>
                      <w:r>
                        <w:rPr>
                          <w:color w:val="FFFFFF" w:themeColor="background1"/>
                        </w:rPr>
                        <w:t>RECEPTION</w:t>
                      </w:r>
                    </w:p>
                  </w:txbxContent>
                </v:textbox>
                <w10:wrap anchorx="margin"/>
              </v:rect>
            </w:pict>
          </mc:Fallback>
        </mc:AlternateContent>
      </w:r>
      <w:r>
        <w:rPr>
          <w:noProof/>
        </w:rPr>
        <mc:AlternateContent>
          <mc:Choice Requires="wps">
            <w:drawing>
              <wp:anchor distT="0" distB="0" distL="114300" distR="114300" simplePos="0" relativeHeight="251661003" behindDoc="0" locked="0" layoutInCell="1" allowOverlap="1" wp14:anchorId="6DB64762" wp14:editId="42DBDA53">
                <wp:simplePos x="0" y="0"/>
                <wp:positionH relativeFrom="column">
                  <wp:posOffset>2362200</wp:posOffset>
                </wp:positionH>
                <wp:positionV relativeFrom="paragraph">
                  <wp:posOffset>99695</wp:posOffset>
                </wp:positionV>
                <wp:extent cx="88836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8883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F097C" id="Straight Connector 10" o:spid="_x0000_s1026" style="position:absolute;flip:y;z-index:2516610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7.85pt" to="255.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" strokecolor="black [3040]" strokeweight="1.5pt"/>
            </w:pict>
          </mc:Fallback>
        </mc:AlternateContent>
      </w:r>
      <w:r w:rsidRPr="00DA38F6">
        <w:rPr>
          <w:noProof/>
          <w:vertAlign w:val="subscript"/>
        </w:rPr>
        <mc:AlternateContent>
          <mc:Choice Requires="wps">
            <w:drawing>
              <wp:anchor distT="0" distB="0" distL="114300" distR="114300" simplePos="0" relativeHeight="251661105" behindDoc="0" locked="0" layoutInCell="1" allowOverlap="1" wp14:anchorId="2CD4FFA0" wp14:editId="0753830A">
                <wp:simplePos x="0" y="0"/>
                <wp:positionH relativeFrom="column">
                  <wp:posOffset>2376170</wp:posOffset>
                </wp:positionH>
                <wp:positionV relativeFrom="paragraph">
                  <wp:posOffset>106680</wp:posOffset>
                </wp:positionV>
                <wp:extent cx="0" cy="170180"/>
                <wp:effectExtent l="0" t="0" r="38100" b="20320"/>
                <wp:wrapNone/>
                <wp:docPr id="17" name="Straight Connector 17"/>
                <wp:cNvGraphicFramePr/>
                <a:graphic xmlns:a="http://schemas.openxmlformats.org/drawingml/2006/main">
                  <a:graphicData uri="http://schemas.microsoft.com/office/word/2010/wordprocessingShape">
                    <wps:wsp>
                      <wps:cNvCnPr/>
                      <wps:spPr>
                        <a:xfrm>
                          <a:off x="0" y="0"/>
                          <a:ext cx="0" cy="1701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E4CC" id="Straight Connector 17" o:spid="_x0000_s1026" style="position:absolute;z-index:2516611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1pt,8.4pt" to="187.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" strokecolor="black [3040]" strokeweight="1.5pt"/>
            </w:pict>
          </mc:Fallback>
        </mc:AlternateContent>
      </w:r>
      <w:r w:rsidRPr="00DA38F6">
        <w:rPr>
          <w:noProof/>
          <w:vertAlign w:val="subscript"/>
        </w:rPr>
        <mc:AlternateContent>
          <mc:Choice Requires="wps">
            <w:drawing>
              <wp:anchor distT="0" distB="0" distL="114300" distR="114300" simplePos="0" relativeHeight="251661207" behindDoc="0" locked="0" layoutInCell="1" allowOverlap="1" wp14:anchorId="5561145B" wp14:editId="62425DBB">
                <wp:simplePos x="0" y="0"/>
                <wp:positionH relativeFrom="column">
                  <wp:posOffset>3249295</wp:posOffset>
                </wp:positionH>
                <wp:positionV relativeFrom="paragraph">
                  <wp:posOffset>99241</wp:posOffset>
                </wp:positionV>
                <wp:extent cx="0" cy="170180"/>
                <wp:effectExtent l="0" t="0" r="38100" b="20320"/>
                <wp:wrapNone/>
                <wp:docPr id="18" name="Straight Connector 18"/>
                <wp:cNvGraphicFramePr/>
                <a:graphic xmlns:a="http://schemas.openxmlformats.org/drawingml/2006/main">
                  <a:graphicData uri="http://schemas.microsoft.com/office/word/2010/wordprocessingShape">
                    <wps:wsp>
                      <wps:cNvCnPr/>
                      <wps:spPr>
                        <a:xfrm>
                          <a:off x="0" y="0"/>
                          <a:ext cx="0" cy="1701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7ECA6" id="Straight Connector 18" o:spid="_x0000_s1026" style="position:absolute;z-index:251661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85pt,7.8pt" to="255.8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" strokecolor="black [3040]" strokeweight="1.5pt"/>
            </w:pict>
          </mc:Fallback>
        </mc:AlternateContent>
      </w:r>
    </w:p>
    <w:p w14:paraId="4406ED22" w14:textId="376D4EF0" w:rsidR="00DA38F6" w:rsidRDefault="00DA38F6" w:rsidP="005A00CB">
      <w:pPr>
        <w:rPr>
          <w:sz w:val="20"/>
        </w:rPr>
      </w:pPr>
    </w:p>
    <w:p w14:paraId="72617A51" w14:textId="77777777" w:rsidR="00DA38F6" w:rsidRDefault="00DA38F6" w:rsidP="005A00CB">
      <w:pPr>
        <w:rPr>
          <w:sz w:val="20"/>
        </w:rPr>
      </w:pPr>
    </w:p>
    <w:p w14:paraId="0B900A80" w14:textId="67E444DB" w:rsidR="00CB233F" w:rsidRPr="00A55730" w:rsidRDefault="00A55730" w:rsidP="005A00CB">
      <w:pPr>
        <w:rPr>
          <w:sz w:val="20"/>
        </w:rPr>
      </w:pPr>
      <w:r w:rsidRPr="00A55730">
        <w:rPr>
          <w:sz w:val="20"/>
        </w:rPr>
        <w:t xml:space="preserve">Figure 1- </w:t>
      </w:r>
      <w:r w:rsidR="007A4CA8">
        <w:rPr>
          <w:sz w:val="20"/>
        </w:rPr>
        <w:t>templeinnandsuites.com</w:t>
      </w:r>
      <w:r w:rsidRPr="00A55730">
        <w:rPr>
          <w:sz w:val="20"/>
        </w:rPr>
        <w:t xml:space="preserve"> Site Map, demonstrating the structure of the site.</w:t>
      </w:r>
    </w:p>
    <w:p w14:paraId="56B24278" w14:textId="62E1DDE5" w:rsidR="00A55730" w:rsidRPr="00DF3BD5" w:rsidRDefault="00A55730" w:rsidP="00A55730">
      <w:pPr>
        <w:pStyle w:val="Heading1"/>
      </w:pPr>
      <w:r>
        <w:lastRenderedPageBreak/>
        <w:t>Style Guide</w:t>
      </w:r>
    </w:p>
    <w:p w14:paraId="204DC427" w14:textId="6A7B14C1" w:rsidR="00EC3A48" w:rsidRPr="00A55730" w:rsidRDefault="00EC3A48" w:rsidP="00A55730">
      <w:pPr>
        <w:pStyle w:val="Heading2"/>
      </w:pPr>
      <w:r w:rsidRPr="00A55730">
        <w:t>color scheme</w:t>
      </w:r>
    </w:p>
    <w:p w14:paraId="55C9EABA" w14:textId="6EBDF9BE" w:rsidR="00C678CB" w:rsidRDefault="00C678CB" w:rsidP="00341C39"/>
    <w:p w14:paraId="748669B6" w14:textId="57BBE72C" w:rsidR="00341C39" w:rsidRDefault="00341C39" w:rsidP="00341C39">
      <w:r>
        <w:t xml:space="preserve">The color scheme is based off the colors in the logo, </w:t>
      </w:r>
      <w:r w:rsidR="00E317A2">
        <w:t xml:space="preserve">navy </w:t>
      </w:r>
      <w:r w:rsidR="00176F31">
        <w:t>blue</w:t>
      </w:r>
      <w:r w:rsidR="00E317A2">
        <w:t xml:space="preserve"> (#0c3660)</w:t>
      </w:r>
      <w:r>
        <w:t xml:space="preserve"> being the dominant color and </w:t>
      </w:r>
      <w:r w:rsidR="00E317A2">
        <w:t>medium blue</w:t>
      </w:r>
      <w:r>
        <w:t xml:space="preserve"> being a secondary color.  </w:t>
      </w:r>
      <w:r w:rsidR="00A55730">
        <w:t>The nav bar will be #</w:t>
      </w:r>
      <w:r w:rsidR="00E317A2">
        <w:t xml:space="preserve">5eb1bf </w:t>
      </w:r>
      <w:r w:rsidR="00176F31">
        <w:t xml:space="preserve">blue and </w:t>
      </w:r>
      <w:r w:rsidR="00E317A2">
        <w:t>headings will be navy.  Buttons on page will be medium blue</w:t>
      </w:r>
      <w:r w:rsidR="00176F31">
        <w:t xml:space="preserve">.  </w:t>
      </w:r>
      <w:r w:rsidR="00A049D0">
        <w:t xml:space="preserve">Tan #c6c5b9 will be used as a section background color along with #d0f4ea. </w:t>
      </w:r>
    </w:p>
    <w:p w14:paraId="5EA05A93" w14:textId="77777777" w:rsidR="007A4CA8" w:rsidRPr="00341C39" w:rsidRDefault="007A4CA8" w:rsidP="00341C39"/>
    <w:p w14:paraId="01415525" w14:textId="4E6878AC" w:rsidR="00AE1C7A" w:rsidRDefault="00C678CB" w:rsidP="005B1F27">
      <w:pPr>
        <w:rPr>
          <w:sz w:val="20"/>
        </w:rPr>
      </w:pPr>
      <w:r>
        <w:rPr>
          <w:noProof/>
        </w:rPr>
        <w:drawing>
          <wp:inline distT="0" distB="0" distL="0" distR="0" wp14:anchorId="18EA2AEA" wp14:editId="6A7D10F9">
            <wp:extent cx="3840480" cy="2400300"/>
            <wp:effectExtent l="0" t="0" r="762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orscheme.png"/>
                    <pic:cNvPicPr/>
                  </pic:nvPicPr>
                  <pic:blipFill>
                    <a:blip r:embed="rId10">
                      <a:extLst>
                        <a:ext uri="{28A0092B-C50C-407E-A947-70E740481C1C}">
                          <a14:useLocalDpi xmlns:a14="http://schemas.microsoft.com/office/drawing/2010/main" val="0"/>
                        </a:ext>
                      </a:extLst>
                    </a:blip>
                    <a:stretch>
                      <a:fillRect/>
                    </a:stretch>
                  </pic:blipFill>
                  <pic:spPr>
                    <a:xfrm>
                      <a:off x="0" y="0"/>
                      <a:ext cx="3854957" cy="2409348"/>
                    </a:xfrm>
                    <a:prstGeom prst="rect">
                      <a:avLst/>
                    </a:prstGeom>
                  </pic:spPr>
                </pic:pic>
              </a:graphicData>
            </a:graphic>
          </wp:inline>
        </w:drawing>
      </w:r>
    </w:p>
    <w:p w14:paraId="0725E428" w14:textId="6B8E3B17" w:rsidR="005B1F27" w:rsidRDefault="005B1F27" w:rsidP="005B1F27">
      <w:pPr>
        <w:rPr>
          <w:sz w:val="20"/>
        </w:rPr>
      </w:pPr>
      <w:r w:rsidRPr="00A55730">
        <w:rPr>
          <w:sz w:val="20"/>
        </w:rPr>
        <w:t xml:space="preserve">Figure </w:t>
      </w:r>
      <w:r>
        <w:rPr>
          <w:sz w:val="20"/>
        </w:rPr>
        <w:t>2</w:t>
      </w:r>
      <w:r w:rsidRPr="00A55730">
        <w:rPr>
          <w:sz w:val="20"/>
        </w:rPr>
        <w:t xml:space="preserve">- </w:t>
      </w:r>
      <w:r>
        <w:rPr>
          <w:sz w:val="20"/>
        </w:rPr>
        <w:t xml:space="preserve">Color scheme for </w:t>
      </w:r>
      <w:r w:rsidR="00E317A2">
        <w:rPr>
          <w:sz w:val="20"/>
        </w:rPr>
        <w:t>templeinnandsuites.com</w:t>
      </w:r>
      <w:r w:rsidRPr="00A55730">
        <w:rPr>
          <w:sz w:val="20"/>
        </w:rPr>
        <w:t>.</w:t>
      </w:r>
    </w:p>
    <w:p w14:paraId="4A7DC7B5" w14:textId="56634963" w:rsidR="007A4CA8" w:rsidRDefault="007A4CA8" w:rsidP="005B1F27">
      <w:pPr>
        <w:rPr>
          <w:sz w:val="20"/>
        </w:rPr>
      </w:pPr>
    </w:p>
    <w:p w14:paraId="3A03449D" w14:textId="2A6C1939" w:rsidR="007A4CA8" w:rsidRDefault="007A4CA8" w:rsidP="005B1F27">
      <w:pPr>
        <w:rPr>
          <w:sz w:val="20"/>
        </w:rPr>
      </w:pPr>
    </w:p>
    <w:p w14:paraId="10105F8D" w14:textId="5F2E4E68" w:rsidR="007A4CA8" w:rsidRDefault="007A4CA8" w:rsidP="005B1F27">
      <w:pPr>
        <w:rPr>
          <w:sz w:val="20"/>
        </w:rPr>
      </w:pPr>
    </w:p>
    <w:p w14:paraId="0E82CFBD" w14:textId="4B6844F9" w:rsidR="007A4CA8" w:rsidRDefault="007A4CA8" w:rsidP="005B1F27">
      <w:pPr>
        <w:rPr>
          <w:sz w:val="20"/>
        </w:rPr>
      </w:pPr>
    </w:p>
    <w:p w14:paraId="7A2AF0F3" w14:textId="5C6A9B14" w:rsidR="007A4CA8" w:rsidRDefault="007A4CA8" w:rsidP="005B1F27">
      <w:pPr>
        <w:rPr>
          <w:sz w:val="20"/>
        </w:rPr>
      </w:pPr>
    </w:p>
    <w:p w14:paraId="00CC3166" w14:textId="348FD572" w:rsidR="007A4CA8" w:rsidRDefault="007A4CA8" w:rsidP="005B1F27">
      <w:pPr>
        <w:rPr>
          <w:sz w:val="20"/>
        </w:rPr>
      </w:pPr>
    </w:p>
    <w:p w14:paraId="0CFC4385" w14:textId="44B700C6" w:rsidR="007A4CA8" w:rsidRDefault="007A4CA8" w:rsidP="005B1F27">
      <w:pPr>
        <w:rPr>
          <w:sz w:val="20"/>
        </w:rPr>
      </w:pPr>
    </w:p>
    <w:p w14:paraId="3BA577A5" w14:textId="55EBD0A7" w:rsidR="007A4CA8" w:rsidRDefault="007A4CA8" w:rsidP="005B1F27">
      <w:pPr>
        <w:rPr>
          <w:sz w:val="20"/>
        </w:rPr>
      </w:pPr>
    </w:p>
    <w:p w14:paraId="52B07D18" w14:textId="77777777" w:rsidR="007A4CA8" w:rsidRPr="00A55730" w:rsidRDefault="007A4CA8" w:rsidP="005B1F27">
      <w:pPr>
        <w:rPr>
          <w:sz w:val="20"/>
        </w:rPr>
      </w:pPr>
    </w:p>
    <w:p w14:paraId="68173BAB" w14:textId="1110E20E" w:rsidR="005B1F27" w:rsidRDefault="005B1F27" w:rsidP="00EC3A48">
      <w:pPr>
        <w:rPr>
          <w:noProof/>
        </w:rPr>
      </w:pPr>
    </w:p>
    <w:p w14:paraId="049D6D30" w14:textId="6E0209C7" w:rsidR="00EC3A48" w:rsidRDefault="00EC3A48" w:rsidP="00EC3A48">
      <w:pPr>
        <w:pStyle w:val="Heading2"/>
      </w:pPr>
      <w:r>
        <w:lastRenderedPageBreak/>
        <w:t>typography</w:t>
      </w:r>
    </w:p>
    <w:p w14:paraId="08781150" w14:textId="65E8E553" w:rsidR="0020658B" w:rsidRPr="0020658B" w:rsidRDefault="0020658B" w:rsidP="0020658B">
      <w:r>
        <w:t xml:space="preserve">The primary text fonts are Google Fonts: </w:t>
      </w:r>
      <w:r w:rsidR="00DE4FA6">
        <w:t>Open Sans</w:t>
      </w:r>
      <w:r>
        <w:t xml:space="preserve"> and Montserrat.</w:t>
      </w:r>
    </w:p>
    <w:tbl>
      <w:tblPr>
        <w:tblStyle w:val="TableGrid"/>
        <w:tblW w:w="0" w:type="auto"/>
        <w:tblLook w:val="04A0" w:firstRow="1" w:lastRow="0" w:firstColumn="1" w:lastColumn="0" w:noHBand="0" w:noVBand="1"/>
      </w:tblPr>
      <w:tblGrid>
        <w:gridCol w:w="1913"/>
        <w:gridCol w:w="1302"/>
        <w:gridCol w:w="1691"/>
        <w:gridCol w:w="1015"/>
        <w:gridCol w:w="2709"/>
      </w:tblGrid>
      <w:tr w:rsidR="00476B73" w14:paraId="2DD819F1" w14:textId="77777777" w:rsidTr="00E145C0">
        <w:trPr>
          <w:trHeight w:val="266"/>
        </w:trPr>
        <w:tc>
          <w:tcPr>
            <w:tcW w:w="1933" w:type="dxa"/>
          </w:tcPr>
          <w:p w14:paraId="15911151" w14:textId="456509FE" w:rsidR="00476B73" w:rsidRPr="00476B73" w:rsidRDefault="00476B73" w:rsidP="00176F31">
            <w:pPr>
              <w:rPr>
                <w:rFonts w:asciiTheme="majorHAnsi" w:hAnsiTheme="majorHAnsi"/>
                <w:b/>
                <w:bCs/>
                <w:sz w:val="24"/>
                <w:szCs w:val="24"/>
              </w:rPr>
            </w:pPr>
            <w:r w:rsidRPr="00476B73">
              <w:rPr>
                <w:rFonts w:asciiTheme="majorHAnsi" w:hAnsiTheme="majorHAnsi"/>
                <w:b/>
                <w:bCs/>
                <w:sz w:val="24"/>
                <w:szCs w:val="24"/>
              </w:rPr>
              <w:t>Tag</w:t>
            </w:r>
          </w:p>
        </w:tc>
        <w:tc>
          <w:tcPr>
            <w:tcW w:w="1302" w:type="dxa"/>
          </w:tcPr>
          <w:p w14:paraId="795200C0" w14:textId="18C49B43" w:rsidR="00476B73" w:rsidRPr="00476B73" w:rsidRDefault="00476B73" w:rsidP="00176F31">
            <w:pPr>
              <w:rPr>
                <w:rFonts w:asciiTheme="majorHAnsi" w:hAnsiTheme="majorHAnsi"/>
                <w:b/>
                <w:bCs/>
                <w:sz w:val="24"/>
                <w:szCs w:val="24"/>
              </w:rPr>
            </w:pPr>
            <w:r w:rsidRPr="00476B73">
              <w:rPr>
                <w:rFonts w:asciiTheme="majorHAnsi" w:hAnsiTheme="majorHAnsi"/>
                <w:b/>
                <w:bCs/>
                <w:sz w:val="24"/>
                <w:szCs w:val="24"/>
              </w:rPr>
              <w:t>Font</w:t>
            </w:r>
          </w:p>
        </w:tc>
        <w:tc>
          <w:tcPr>
            <w:tcW w:w="1710" w:type="dxa"/>
          </w:tcPr>
          <w:p w14:paraId="59F3CC05" w14:textId="392EBD70" w:rsidR="00476B73" w:rsidRPr="00476B73" w:rsidRDefault="00476B73" w:rsidP="00176F31">
            <w:pPr>
              <w:rPr>
                <w:rFonts w:asciiTheme="majorHAnsi" w:hAnsiTheme="majorHAnsi"/>
                <w:b/>
                <w:bCs/>
                <w:sz w:val="24"/>
                <w:szCs w:val="24"/>
              </w:rPr>
            </w:pPr>
            <w:r w:rsidRPr="00476B73">
              <w:rPr>
                <w:rFonts w:asciiTheme="majorHAnsi" w:hAnsiTheme="majorHAnsi"/>
                <w:b/>
                <w:bCs/>
                <w:sz w:val="24"/>
                <w:szCs w:val="24"/>
              </w:rPr>
              <w:t>Size</w:t>
            </w:r>
            <w:r>
              <w:rPr>
                <w:rFonts w:asciiTheme="majorHAnsi" w:hAnsiTheme="majorHAnsi"/>
                <w:b/>
                <w:bCs/>
                <w:sz w:val="24"/>
                <w:szCs w:val="24"/>
              </w:rPr>
              <w:t xml:space="preserve"> (</w:t>
            </w:r>
            <w:r w:rsidRPr="00E145C0">
              <w:rPr>
                <w:rFonts w:asciiTheme="majorHAnsi" w:hAnsiTheme="majorHAnsi"/>
                <w:sz w:val="24"/>
                <w:szCs w:val="24"/>
              </w:rPr>
              <w:t>Lg-Med-Sm</w:t>
            </w:r>
            <w:r>
              <w:rPr>
                <w:rFonts w:asciiTheme="majorHAnsi" w:hAnsiTheme="majorHAnsi"/>
                <w:b/>
                <w:bCs/>
                <w:sz w:val="24"/>
                <w:szCs w:val="24"/>
              </w:rPr>
              <w:t>)</w:t>
            </w:r>
          </w:p>
        </w:tc>
        <w:tc>
          <w:tcPr>
            <w:tcW w:w="810" w:type="dxa"/>
          </w:tcPr>
          <w:p w14:paraId="78E6C8D5" w14:textId="2D2A8653" w:rsidR="00476B73" w:rsidRPr="00476B73" w:rsidRDefault="00476B73" w:rsidP="00176F31">
            <w:pPr>
              <w:rPr>
                <w:rFonts w:asciiTheme="majorHAnsi" w:hAnsiTheme="majorHAnsi"/>
                <w:b/>
                <w:bCs/>
                <w:sz w:val="24"/>
                <w:szCs w:val="24"/>
              </w:rPr>
            </w:pPr>
            <w:r w:rsidRPr="00476B73">
              <w:rPr>
                <w:rFonts w:asciiTheme="majorHAnsi" w:hAnsiTheme="majorHAnsi"/>
                <w:b/>
                <w:bCs/>
                <w:sz w:val="24"/>
                <w:szCs w:val="24"/>
              </w:rPr>
              <w:t>Color</w:t>
            </w:r>
          </w:p>
        </w:tc>
        <w:tc>
          <w:tcPr>
            <w:tcW w:w="2709" w:type="dxa"/>
            <w:shd w:val="clear" w:color="auto" w:fill="auto"/>
          </w:tcPr>
          <w:p w14:paraId="48B39E98" w14:textId="25E93ABA" w:rsidR="00476B73" w:rsidRPr="00476B73" w:rsidRDefault="00476B73" w:rsidP="00176F31">
            <w:pPr>
              <w:rPr>
                <w:rFonts w:asciiTheme="majorHAnsi" w:hAnsiTheme="majorHAnsi" w:cs="Open Sans"/>
                <w:b/>
                <w:bCs/>
                <w:color w:val="FFFFFF" w:themeColor="background1"/>
                <w:sz w:val="24"/>
                <w:szCs w:val="24"/>
              </w:rPr>
            </w:pPr>
            <w:r w:rsidRPr="00476B73">
              <w:rPr>
                <w:rFonts w:asciiTheme="majorHAnsi" w:hAnsiTheme="majorHAnsi" w:cs="Open Sans"/>
                <w:b/>
                <w:bCs/>
                <w:color w:val="auto"/>
                <w:sz w:val="24"/>
                <w:szCs w:val="24"/>
              </w:rPr>
              <w:t>Example</w:t>
            </w:r>
          </w:p>
        </w:tc>
      </w:tr>
      <w:tr w:rsidR="000C2740" w14:paraId="7D461801" w14:textId="77777777" w:rsidTr="00E145C0">
        <w:trPr>
          <w:trHeight w:val="266"/>
        </w:trPr>
        <w:tc>
          <w:tcPr>
            <w:tcW w:w="1933" w:type="dxa"/>
          </w:tcPr>
          <w:p w14:paraId="56F2ACD0" w14:textId="592F1B6B" w:rsidR="00176F31" w:rsidRDefault="0020658B" w:rsidP="00176F31">
            <w:r>
              <w:t>Primary Navigation</w:t>
            </w:r>
          </w:p>
        </w:tc>
        <w:tc>
          <w:tcPr>
            <w:tcW w:w="1302" w:type="dxa"/>
          </w:tcPr>
          <w:p w14:paraId="36DC8992" w14:textId="127C3DB0" w:rsidR="00176F31" w:rsidRDefault="00B77A98" w:rsidP="00176F31">
            <w:r>
              <w:t>Open Sans</w:t>
            </w:r>
          </w:p>
        </w:tc>
        <w:tc>
          <w:tcPr>
            <w:tcW w:w="1710" w:type="dxa"/>
          </w:tcPr>
          <w:p w14:paraId="45966FFE" w14:textId="25EE05D8" w:rsidR="00176F31" w:rsidRDefault="00476B73" w:rsidP="00176F31">
            <w:r>
              <w:t>1.3rem-</w:t>
            </w:r>
            <w:r w:rsidR="00D11EC2">
              <w:t>1.2rem</w:t>
            </w:r>
            <w:r w:rsidR="008E3178">
              <w:t>-.9rem</w:t>
            </w:r>
          </w:p>
        </w:tc>
        <w:tc>
          <w:tcPr>
            <w:tcW w:w="810" w:type="dxa"/>
          </w:tcPr>
          <w:p w14:paraId="375347D4" w14:textId="577AFAD7" w:rsidR="00176F31" w:rsidRDefault="009E0559" w:rsidP="00176F31">
            <w:r>
              <w:t>#</w:t>
            </w:r>
            <w:r w:rsidR="00F477D2">
              <w:t>fff</w:t>
            </w:r>
          </w:p>
        </w:tc>
        <w:tc>
          <w:tcPr>
            <w:tcW w:w="2709" w:type="dxa"/>
            <w:shd w:val="clear" w:color="auto" w:fill="00ADDC" w:themeFill="accent4"/>
          </w:tcPr>
          <w:p w14:paraId="10F760B7" w14:textId="0F8DB0A9" w:rsidR="00176F31" w:rsidRPr="00583CFB" w:rsidRDefault="0020658B" w:rsidP="00176F31">
            <w:pPr>
              <w:rPr>
                <w:rFonts w:ascii="Open Sans" w:hAnsi="Open Sans" w:cs="Open Sans"/>
                <w:sz w:val="40"/>
                <w:szCs w:val="40"/>
              </w:rPr>
            </w:pPr>
            <w:r w:rsidRPr="00F477D2">
              <w:rPr>
                <w:rFonts w:ascii="Open Sans" w:hAnsi="Open Sans" w:cs="Open Sans"/>
                <w:color w:val="FFFFFF" w:themeColor="background1"/>
                <w:sz w:val="40"/>
                <w:szCs w:val="40"/>
              </w:rPr>
              <w:t>Sample</w:t>
            </w:r>
          </w:p>
        </w:tc>
      </w:tr>
      <w:tr w:rsidR="00AF332D" w14:paraId="5D0C35D7" w14:textId="77777777" w:rsidTr="00E145C0">
        <w:trPr>
          <w:trHeight w:val="514"/>
        </w:trPr>
        <w:tc>
          <w:tcPr>
            <w:tcW w:w="1933" w:type="dxa"/>
          </w:tcPr>
          <w:p w14:paraId="26451998" w14:textId="4F1A34B0" w:rsidR="00AF332D" w:rsidRDefault="00AF332D" w:rsidP="00AF332D">
            <w:r>
              <w:t xml:space="preserve">Navigation Link </w:t>
            </w:r>
            <w:r w:rsidR="00F477D2">
              <w:t>Active</w:t>
            </w:r>
          </w:p>
        </w:tc>
        <w:tc>
          <w:tcPr>
            <w:tcW w:w="1302" w:type="dxa"/>
          </w:tcPr>
          <w:p w14:paraId="43F3935E" w14:textId="31923B4F" w:rsidR="00AF332D" w:rsidRDefault="00B77A98" w:rsidP="00AF332D">
            <w:r>
              <w:t>Open Sans</w:t>
            </w:r>
          </w:p>
        </w:tc>
        <w:tc>
          <w:tcPr>
            <w:tcW w:w="1710" w:type="dxa"/>
          </w:tcPr>
          <w:p w14:paraId="72694AFF" w14:textId="7BB05433" w:rsidR="00AF332D" w:rsidRDefault="00D11EC2" w:rsidP="00AF332D">
            <w:r>
              <w:t>1.3rem-1.2rem-.9rem</w:t>
            </w:r>
          </w:p>
        </w:tc>
        <w:tc>
          <w:tcPr>
            <w:tcW w:w="810" w:type="dxa"/>
          </w:tcPr>
          <w:p w14:paraId="4C6F0E46" w14:textId="09AFBC4D" w:rsidR="00AF332D" w:rsidRPr="00583CFB" w:rsidRDefault="00AF332D" w:rsidP="00AF332D">
            <w:pPr>
              <w:rPr>
                <w:color w:val="auto"/>
              </w:rPr>
            </w:pPr>
            <w:r w:rsidRPr="00583CFB">
              <w:rPr>
                <w:color w:val="auto"/>
              </w:rPr>
              <w:t>#</w:t>
            </w:r>
            <w:r w:rsidR="00F477D2">
              <w:rPr>
                <w:color w:val="auto"/>
              </w:rPr>
              <w:t>fff</w:t>
            </w:r>
          </w:p>
        </w:tc>
        <w:tc>
          <w:tcPr>
            <w:tcW w:w="2709" w:type="dxa"/>
            <w:shd w:val="clear" w:color="auto" w:fill="00192F" w:themeFill="background2" w:themeFillShade="1A"/>
          </w:tcPr>
          <w:p w14:paraId="5B837429" w14:textId="012A43F7" w:rsidR="00AF332D" w:rsidRPr="00583CFB" w:rsidRDefault="000C2740" w:rsidP="00AF332D">
            <w:pPr>
              <w:rPr>
                <w:rFonts w:ascii="Open Sans" w:hAnsi="Open Sans" w:cs="Open Sans"/>
                <w:color w:val="auto"/>
                <w:sz w:val="40"/>
                <w:szCs w:val="40"/>
              </w:rPr>
            </w:pPr>
            <w:r w:rsidRPr="00F477D2">
              <w:rPr>
                <w:rFonts w:ascii="Open Sans" w:hAnsi="Open Sans" w:cs="Open Sans"/>
                <w:color w:val="FFFFFF" w:themeColor="background1"/>
                <w:sz w:val="40"/>
                <w:szCs w:val="40"/>
              </w:rPr>
              <w:t>Sample</w:t>
            </w:r>
          </w:p>
        </w:tc>
      </w:tr>
      <w:tr w:rsidR="00F477D2" w14:paraId="227F58E8" w14:textId="77777777" w:rsidTr="00E145C0">
        <w:trPr>
          <w:trHeight w:val="514"/>
        </w:trPr>
        <w:tc>
          <w:tcPr>
            <w:tcW w:w="1933" w:type="dxa"/>
          </w:tcPr>
          <w:p w14:paraId="6F6977E7" w14:textId="7A98FBEC" w:rsidR="00F477D2" w:rsidRDefault="00F477D2" w:rsidP="00AF332D">
            <w:r>
              <w:t>Navigation Link Hover</w:t>
            </w:r>
          </w:p>
        </w:tc>
        <w:tc>
          <w:tcPr>
            <w:tcW w:w="1302" w:type="dxa"/>
          </w:tcPr>
          <w:p w14:paraId="3C29D48D" w14:textId="21C5FCDB" w:rsidR="00F477D2" w:rsidRDefault="00F477D2" w:rsidP="00AF332D">
            <w:r>
              <w:t>Open Sans</w:t>
            </w:r>
          </w:p>
        </w:tc>
        <w:tc>
          <w:tcPr>
            <w:tcW w:w="1710" w:type="dxa"/>
          </w:tcPr>
          <w:p w14:paraId="2BCBF3F9" w14:textId="79EC3A4D" w:rsidR="00F477D2" w:rsidRDefault="00D11EC2" w:rsidP="00AF332D">
            <w:r>
              <w:t>1.3rem-1.2rem-.9rem</w:t>
            </w:r>
          </w:p>
        </w:tc>
        <w:tc>
          <w:tcPr>
            <w:tcW w:w="810" w:type="dxa"/>
          </w:tcPr>
          <w:p w14:paraId="4A5B6DA0" w14:textId="62EA1C88" w:rsidR="00F477D2" w:rsidRPr="00583CFB" w:rsidRDefault="00F477D2" w:rsidP="00AF332D">
            <w:pPr>
              <w:rPr>
                <w:color w:val="auto"/>
              </w:rPr>
            </w:pPr>
            <w:r>
              <w:t>#0c3660</w:t>
            </w:r>
          </w:p>
        </w:tc>
        <w:tc>
          <w:tcPr>
            <w:tcW w:w="2709" w:type="dxa"/>
            <w:shd w:val="clear" w:color="auto" w:fill="C5F2FF" w:themeFill="accent4" w:themeFillTint="33"/>
          </w:tcPr>
          <w:p w14:paraId="3089689F" w14:textId="18280A27" w:rsidR="00F477D2" w:rsidRPr="00F477D2" w:rsidRDefault="00F477D2" w:rsidP="00AF332D">
            <w:pPr>
              <w:rPr>
                <w:rFonts w:ascii="Open Sans" w:hAnsi="Open Sans" w:cs="Open Sans"/>
                <w:color w:val="00192F" w:themeColor="background2" w:themeShade="1A"/>
                <w:sz w:val="40"/>
                <w:szCs w:val="40"/>
              </w:rPr>
            </w:pPr>
            <w:r w:rsidRPr="00F477D2">
              <w:rPr>
                <w:rFonts w:ascii="Open Sans" w:hAnsi="Open Sans" w:cs="Open Sans"/>
                <w:color w:val="00192F" w:themeColor="background2" w:themeShade="1A"/>
                <w:sz w:val="40"/>
                <w:szCs w:val="40"/>
              </w:rPr>
              <w:t>Sample</w:t>
            </w:r>
          </w:p>
        </w:tc>
      </w:tr>
      <w:tr w:rsidR="008E3178" w14:paraId="4F7AD304" w14:textId="77777777" w:rsidTr="00E145C0">
        <w:trPr>
          <w:trHeight w:val="514"/>
        </w:trPr>
        <w:tc>
          <w:tcPr>
            <w:tcW w:w="1933" w:type="dxa"/>
          </w:tcPr>
          <w:p w14:paraId="332EFF74" w14:textId="11670909" w:rsidR="008E3178" w:rsidRDefault="008E3178" w:rsidP="00AF332D">
            <w:r>
              <w:t>Navbar “Menu” Button</w:t>
            </w:r>
          </w:p>
        </w:tc>
        <w:tc>
          <w:tcPr>
            <w:tcW w:w="1302" w:type="dxa"/>
          </w:tcPr>
          <w:p w14:paraId="2D0AC103" w14:textId="67B7926E" w:rsidR="008E3178" w:rsidRDefault="008E3178" w:rsidP="00AF332D">
            <w:r>
              <w:t>Open Sans</w:t>
            </w:r>
          </w:p>
        </w:tc>
        <w:tc>
          <w:tcPr>
            <w:tcW w:w="1710" w:type="dxa"/>
          </w:tcPr>
          <w:p w14:paraId="109B4897" w14:textId="46CCE32B" w:rsidR="008E3178" w:rsidRDefault="008E3178" w:rsidP="00AF332D">
            <w:r>
              <w:t>1.3rem-1.3rem-1.5rem</w:t>
            </w:r>
          </w:p>
        </w:tc>
        <w:tc>
          <w:tcPr>
            <w:tcW w:w="810" w:type="dxa"/>
          </w:tcPr>
          <w:p w14:paraId="303C7AAF" w14:textId="065ECBE4" w:rsidR="008E3178" w:rsidRDefault="007A4CA8" w:rsidP="00AF332D">
            <w:r>
              <w:t>#fff</w:t>
            </w:r>
          </w:p>
        </w:tc>
        <w:tc>
          <w:tcPr>
            <w:tcW w:w="2709" w:type="dxa"/>
            <w:shd w:val="clear" w:color="auto" w:fill="00ADDC" w:themeFill="accent4"/>
          </w:tcPr>
          <w:p w14:paraId="1B3B5D66" w14:textId="083862DC" w:rsidR="008E3178" w:rsidRPr="00F477D2" w:rsidRDefault="007A4CA8" w:rsidP="00AF332D">
            <w:pPr>
              <w:rPr>
                <w:rFonts w:ascii="Open Sans" w:hAnsi="Open Sans" w:cs="Open Sans"/>
                <w:color w:val="00192F" w:themeColor="background2" w:themeShade="1A"/>
                <w:sz w:val="40"/>
                <w:szCs w:val="40"/>
              </w:rPr>
            </w:pPr>
            <w:r w:rsidRPr="007A4CA8">
              <w:rPr>
                <w:rFonts w:ascii="Open Sans" w:hAnsi="Open Sans" w:cs="Open Sans"/>
                <w:color w:val="FFFFFF" w:themeColor="background1"/>
                <w:sz w:val="40"/>
                <w:szCs w:val="40"/>
              </w:rPr>
              <w:t>Sample</w:t>
            </w:r>
          </w:p>
        </w:tc>
      </w:tr>
      <w:tr w:rsidR="000C2740" w14:paraId="598EE01F" w14:textId="77777777" w:rsidTr="00E145C0">
        <w:trPr>
          <w:trHeight w:val="257"/>
        </w:trPr>
        <w:tc>
          <w:tcPr>
            <w:tcW w:w="1933" w:type="dxa"/>
          </w:tcPr>
          <w:p w14:paraId="0513E22B" w14:textId="2A8358D8" w:rsidR="00AF332D" w:rsidRDefault="00AF332D" w:rsidP="00AF332D">
            <w:r>
              <w:t>Footer Navigation</w:t>
            </w:r>
          </w:p>
        </w:tc>
        <w:tc>
          <w:tcPr>
            <w:tcW w:w="1302" w:type="dxa"/>
          </w:tcPr>
          <w:p w14:paraId="66D82C36" w14:textId="3E36B503" w:rsidR="00AF332D" w:rsidRDefault="00B77A98" w:rsidP="00AF332D">
            <w:r>
              <w:t>Open Sans</w:t>
            </w:r>
          </w:p>
        </w:tc>
        <w:tc>
          <w:tcPr>
            <w:tcW w:w="1710" w:type="dxa"/>
          </w:tcPr>
          <w:p w14:paraId="0E251459" w14:textId="5B03160D" w:rsidR="00AF332D" w:rsidRDefault="00476B73" w:rsidP="00AF332D">
            <w:r>
              <w:t>1.1rem</w:t>
            </w:r>
            <w:r w:rsidR="003F6743">
              <w:t>-1rem-.7rem</w:t>
            </w:r>
          </w:p>
        </w:tc>
        <w:tc>
          <w:tcPr>
            <w:tcW w:w="810" w:type="dxa"/>
          </w:tcPr>
          <w:p w14:paraId="3F8A500E" w14:textId="373AE342" w:rsidR="00AF332D" w:rsidRDefault="00AF332D" w:rsidP="00AF332D">
            <w:r>
              <w:t>#</w:t>
            </w:r>
            <w:r w:rsidR="00583CFB">
              <w:t>0c3660</w:t>
            </w:r>
          </w:p>
        </w:tc>
        <w:tc>
          <w:tcPr>
            <w:tcW w:w="2709" w:type="dxa"/>
            <w:shd w:val="clear" w:color="auto" w:fill="auto"/>
          </w:tcPr>
          <w:p w14:paraId="382E0BFE" w14:textId="52B31B70" w:rsidR="00AF332D" w:rsidRPr="00583CFB" w:rsidRDefault="00583CFB" w:rsidP="00583CFB">
            <w:pPr>
              <w:tabs>
                <w:tab w:val="center" w:pos="1045"/>
              </w:tabs>
              <w:rPr>
                <w:rFonts w:ascii="Open Sans" w:hAnsi="Open Sans" w:cs="Open Sans"/>
                <w:sz w:val="28"/>
                <w:szCs w:val="28"/>
              </w:rPr>
            </w:pPr>
            <w:r w:rsidRPr="00583CFB">
              <w:rPr>
                <w:rFonts w:ascii="Open Sans" w:hAnsi="Open Sans" w:cs="Open Sans"/>
                <w:color w:val="00192F" w:themeColor="background2" w:themeShade="1A"/>
                <w:sz w:val="28"/>
                <w:szCs w:val="28"/>
              </w:rPr>
              <w:t>Sample</w:t>
            </w:r>
          </w:p>
        </w:tc>
      </w:tr>
      <w:tr w:rsidR="00583CFB" w14:paraId="0E86498C" w14:textId="77777777" w:rsidTr="00E145C0">
        <w:trPr>
          <w:trHeight w:val="319"/>
        </w:trPr>
        <w:tc>
          <w:tcPr>
            <w:tcW w:w="1933" w:type="dxa"/>
          </w:tcPr>
          <w:p w14:paraId="5938DEBA" w14:textId="0BF42659" w:rsidR="00583CFB" w:rsidRDefault="00583CFB" w:rsidP="00583CFB">
            <w:r>
              <w:t>H1</w:t>
            </w:r>
          </w:p>
        </w:tc>
        <w:tc>
          <w:tcPr>
            <w:tcW w:w="1302" w:type="dxa"/>
          </w:tcPr>
          <w:p w14:paraId="75C55AC3" w14:textId="6BF0C097" w:rsidR="00583CFB" w:rsidRDefault="00583CFB" w:rsidP="00583CFB">
            <w:r>
              <w:t>Open Sans</w:t>
            </w:r>
          </w:p>
        </w:tc>
        <w:tc>
          <w:tcPr>
            <w:tcW w:w="1710" w:type="dxa"/>
          </w:tcPr>
          <w:p w14:paraId="2F37D8D6" w14:textId="5C65289D" w:rsidR="00583CFB" w:rsidRDefault="00476B73" w:rsidP="00583CFB">
            <w:r>
              <w:t>2.75rem</w:t>
            </w:r>
            <w:r w:rsidR="00D11EC2">
              <w:t>-1.1rem-1.1rem</w:t>
            </w:r>
          </w:p>
        </w:tc>
        <w:tc>
          <w:tcPr>
            <w:tcW w:w="810" w:type="dxa"/>
          </w:tcPr>
          <w:p w14:paraId="0C865619" w14:textId="1549C735" w:rsidR="00583CFB" w:rsidRDefault="00583CFB" w:rsidP="00583CFB">
            <w:r>
              <w:t>#0c3660</w:t>
            </w:r>
          </w:p>
        </w:tc>
        <w:tc>
          <w:tcPr>
            <w:tcW w:w="2709" w:type="dxa"/>
          </w:tcPr>
          <w:p w14:paraId="18A1B415" w14:textId="41C84D28" w:rsidR="00583CFB" w:rsidRPr="00583CFB" w:rsidRDefault="00583CFB" w:rsidP="00583CFB">
            <w:pPr>
              <w:rPr>
                <w:rFonts w:ascii="Open Sans" w:hAnsi="Open Sans" w:cs="Open Sans"/>
                <w:color w:val="00192F" w:themeColor="background2" w:themeShade="1A"/>
                <w:sz w:val="72"/>
                <w:szCs w:val="72"/>
              </w:rPr>
            </w:pPr>
            <w:r w:rsidRPr="00583CFB">
              <w:rPr>
                <w:rFonts w:ascii="Open Sans" w:hAnsi="Open Sans" w:cs="Open Sans"/>
                <w:color w:val="00192F" w:themeColor="background2" w:themeShade="1A"/>
                <w:sz w:val="72"/>
                <w:szCs w:val="72"/>
              </w:rPr>
              <w:t>Sample</w:t>
            </w:r>
          </w:p>
        </w:tc>
      </w:tr>
      <w:tr w:rsidR="00583CFB" w14:paraId="179D5D4E" w14:textId="77777777" w:rsidTr="00E145C0">
        <w:trPr>
          <w:trHeight w:val="266"/>
        </w:trPr>
        <w:tc>
          <w:tcPr>
            <w:tcW w:w="1933" w:type="dxa"/>
          </w:tcPr>
          <w:p w14:paraId="50C03103" w14:textId="306FC993" w:rsidR="00583CFB" w:rsidRDefault="00583CFB" w:rsidP="00583CFB">
            <w:r>
              <w:t>H2</w:t>
            </w:r>
          </w:p>
        </w:tc>
        <w:tc>
          <w:tcPr>
            <w:tcW w:w="1302" w:type="dxa"/>
          </w:tcPr>
          <w:p w14:paraId="78251FEC" w14:textId="37F4F468" w:rsidR="00583CFB" w:rsidRDefault="00583CFB" w:rsidP="00583CFB">
            <w:r>
              <w:t>Open Sans</w:t>
            </w:r>
          </w:p>
        </w:tc>
        <w:tc>
          <w:tcPr>
            <w:tcW w:w="1710" w:type="dxa"/>
          </w:tcPr>
          <w:p w14:paraId="434686C9" w14:textId="106A7548" w:rsidR="00583CFB" w:rsidRDefault="00794849" w:rsidP="00583CFB">
            <w:r>
              <w:t>2</w:t>
            </w:r>
            <w:r w:rsidR="00476B73">
              <w:t>em-</w:t>
            </w:r>
            <w:r>
              <w:t>1.5</w:t>
            </w:r>
            <w:r w:rsidR="00476B73">
              <w:t>rem</w:t>
            </w:r>
            <w:r w:rsidR="008E3178">
              <w:t>-</w:t>
            </w:r>
            <w:r>
              <w:t>1</w:t>
            </w:r>
            <w:bookmarkStart w:id="5" w:name="_GoBack"/>
            <w:bookmarkEnd w:id="5"/>
            <w:r w:rsidR="008E3178">
              <w:t>rem</w:t>
            </w:r>
          </w:p>
        </w:tc>
        <w:tc>
          <w:tcPr>
            <w:tcW w:w="810" w:type="dxa"/>
          </w:tcPr>
          <w:p w14:paraId="03ADB626" w14:textId="08A1538C" w:rsidR="00583CFB" w:rsidRDefault="00583CFB" w:rsidP="00583CFB">
            <w:r>
              <w:t>#</w:t>
            </w:r>
            <w:r w:rsidR="00F477D2">
              <w:rPr>
                <w:color w:val="auto"/>
              </w:rPr>
              <w:t>5eb1bf</w:t>
            </w:r>
          </w:p>
        </w:tc>
        <w:tc>
          <w:tcPr>
            <w:tcW w:w="2709" w:type="dxa"/>
          </w:tcPr>
          <w:p w14:paraId="3A317D36" w14:textId="271EE3D1" w:rsidR="00583CFB" w:rsidRPr="00583CFB" w:rsidRDefault="00583CFB" w:rsidP="00583CFB">
            <w:pPr>
              <w:rPr>
                <w:rFonts w:ascii="Open Sans" w:hAnsi="Open Sans" w:cs="Open Sans"/>
                <w:color w:val="00192F" w:themeColor="background2" w:themeShade="1A"/>
                <w:sz w:val="48"/>
                <w:szCs w:val="48"/>
              </w:rPr>
            </w:pPr>
            <w:r w:rsidRPr="00F477D2">
              <w:rPr>
                <w:rFonts w:ascii="Open Sans" w:hAnsi="Open Sans" w:cs="Open Sans"/>
                <w:color w:val="00ADDC" w:themeColor="accent4"/>
                <w:sz w:val="48"/>
                <w:szCs w:val="48"/>
              </w:rPr>
              <w:t>Sample</w:t>
            </w:r>
          </w:p>
        </w:tc>
      </w:tr>
      <w:tr w:rsidR="00583CFB" w14:paraId="538D738A" w14:textId="77777777" w:rsidTr="00E145C0">
        <w:trPr>
          <w:trHeight w:val="257"/>
        </w:trPr>
        <w:tc>
          <w:tcPr>
            <w:tcW w:w="1933" w:type="dxa"/>
          </w:tcPr>
          <w:p w14:paraId="0B114744" w14:textId="4B94CA71" w:rsidR="00583CFB" w:rsidRDefault="00583CFB" w:rsidP="00583CFB">
            <w:r>
              <w:t>H3</w:t>
            </w:r>
          </w:p>
        </w:tc>
        <w:tc>
          <w:tcPr>
            <w:tcW w:w="1302" w:type="dxa"/>
          </w:tcPr>
          <w:p w14:paraId="30E7AB95" w14:textId="2266004A" w:rsidR="00583CFB" w:rsidRDefault="00583CFB" w:rsidP="00583CFB">
            <w:r>
              <w:t>Open Sans</w:t>
            </w:r>
          </w:p>
        </w:tc>
        <w:tc>
          <w:tcPr>
            <w:tcW w:w="1710" w:type="dxa"/>
          </w:tcPr>
          <w:p w14:paraId="42AE4F97" w14:textId="7F310FB5" w:rsidR="00583CFB" w:rsidRDefault="00476B73" w:rsidP="00583CFB">
            <w:r>
              <w:t>1.6rem</w:t>
            </w:r>
            <w:r w:rsidR="008E3178">
              <w:t>-1.3rem-.8rem</w:t>
            </w:r>
          </w:p>
        </w:tc>
        <w:tc>
          <w:tcPr>
            <w:tcW w:w="810" w:type="dxa"/>
          </w:tcPr>
          <w:p w14:paraId="3430333D" w14:textId="7BF34109" w:rsidR="00583CFB" w:rsidRDefault="00583CFB" w:rsidP="00583CFB">
            <w:r>
              <w:t>#0c3660</w:t>
            </w:r>
          </w:p>
        </w:tc>
        <w:tc>
          <w:tcPr>
            <w:tcW w:w="2709" w:type="dxa"/>
          </w:tcPr>
          <w:p w14:paraId="382A8DC4" w14:textId="68ABBF2D" w:rsidR="00583CFB" w:rsidRPr="00583CFB" w:rsidRDefault="00583CFB" w:rsidP="00583CFB">
            <w:pPr>
              <w:rPr>
                <w:rFonts w:ascii="Open Sans" w:hAnsi="Open Sans" w:cs="Open Sans"/>
                <w:color w:val="00192F" w:themeColor="background2" w:themeShade="1A"/>
                <w:sz w:val="40"/>
                <w:szCs w:val="40"/>
              </w:rPr>
            </w:pPr>
            <w:r w:rsidRPr="00583CFB">
              <w:rPr>
                <w:rFonts w:ascii="Open Sans" w:hAnsi="Open Sans" w:cs="Open Sans"/>
                <w:color w:val="00192F" w:themeColor="background2" w:themeShade="1A"/>
                <w:sz w:val="40"/>
                <w:szCs w:val="40"/>
              </w:rPr>
              <w:t>Sample</w:t>
            </w:r>
          </w:p>
        </w:tc>
      </w:tr>
      <w:tr w:rsidR="00583CFB" w14:paraId="65EE6E9C" w14:textId="77777777" w:rsidTr="00E145C0">
        <w:trPr>
          <w:trHeight w:val="381"/>
        </w:trPr>
        <w:tc>
          <w:tcPr>
            <w:tcW w:w="1933" w:type="dxa"/>
          </w:tcPr>
          <w:p w14:paraId="74965F14" w14:textId="26273A2D" w:rsidR="00583CFB" w:rsidRDefault="00583CFB" w:rsidP="00583CFB">
            <w:r>
              <w:t>Paragraph</w:t>
            </w:r>
          </w:p>
        </w:tc>
        <w:tc>
          <w:tcPr>
            <w:tcW w:w="1302" w:type="dxa"/>
          </w:tcPr>
          <w:p w14:paraId="47CA7C53" w14:textId="0573935F" w:rsidR="00583CFB" w:rsidRDefault="00583CFB" w:rsidP="00583CFB">
            <w:r>
              <w:t>Montserrat</w:t>
            </w:r>
          </w:p>
        </w:tc>
        <w:tc>
          <w:tcPr>
            <w:tcW w:w="1710" w:type="dxa"/>
          </w:tcPr>
          <w:p w14:paraId="3E1051F2" w14:textId="31A81901" w:rsidR="00583CFB" w:rsidRDefault="003F6743" w:rsidP="00583CFB">
            <w:r>
              <w:t>1rem-1rem</w:t>
            </w:r>
            <w:r w:rsidR="008E3178">
              <w:t>-1rem</w:t>
            </w:r>
          </w:p>
        </w:tc>
        <w:tc>
          <w:tcPr>
            <w:tcW w:w="810" w:type="dxa"/>
          </w:tcPr>
          <w:p w14:paraId="132489EF" w14:textId="73260CD2" w:rsidR="00583CFB" w:rsidRDefault="00583CFB" w:rsidP="00583CFB">
            <w:r>
              <w:t>#</w:t>
            </w:r>
            <w:r w:rsidR="003F6743">
              <w:t>0f0f0f</w:t>
            </w:r>
          </w:p>
        </w:tc>
        <w:tc>
          <w:tcPr>
            <w:tcW w:w="2709" w:type="dxa"/>
          </w:tcPr>
          <w:p w14:paraId="7BCC4134" w14:textId="6A2C2EB0" w:rsidR="00583CFB" w:rsidRPr="00166759" w:rsidRDefault="00583CFB" w:rsidP="00583CFB">
            <w:pPr>
              <w:rPr>
                <w:rFonts w:ascii="Montserrat ExtraLight" w:hAnsi="Montserrat ExtraLight"/>
                <w:color w:val="auto"/>
                <w:sz w:val="28"/>
                <w:szCs w:val="28"/>
              </w:rPr>
            </w:pPr>
            <w:r w:rsidRPr="00166759">
              <w:rPr>
                <w:rFonts w:ascii="Montserrat ExtraLight" w:hAnsi="Montserrat ExtraLight"/>
                <w:color w:val="auto"/>
                <w:sz w:val="28"/>
                <w:szCs w:val="28"/>
              </w:rPr>
              <w:t>Sample</w:t>
            </w:r>
          </w:p>
        </w:tc>
      </w:tr>
      <w:tr w:rsidR="00476B73" w14:paraId="765060E0" w14:textId="77777777" w:rsidTr="00E145C0">
        <w:trPr>
          <w:trHeight w:val="381"/>
        </w:trPr>
        <w:tc>
          <w:tcPr>
            <w:tcW w:w="1933" w:type="dxa"/>
          </w:tcPr>
          <w:p w14:paraId="0DD1FFB1" w14:textId="013FFAA3" w:rsidR="00476B73" w:rsidRDefault="00476B73" w:rsidP="00583CFB">
            <w:r>
              <w:t>Button</w:t>
            </w:r>
          </w:p>
        </w:tc>
        <w:tc>
          <w:tcPr>
            <w:tcW w:w="1302" w:type="dxa"/>
          </w:tcPr>
          <w:p w14:paraId="4C4ACF24" w14:textId="0ABF6D08" w:rsidR="00476B73" w:rsidRDefault="00476B73" w:rsidP="00583CFB">
            <w:r>
              <w:t>Open Sans</w:t>
            </w:r>
          </w:p>
        </w:tc>
        <w:tc>
          <w:tcPr>
            <w:tcW w:w="1710" w:type="dxa"/>
          </w:tcPr>
          <w:p w14:paraId="6CF96780" w14:textId="0A8DE292" w:rsidR="00476B73" w:rsidRDefault="00476B73" w:rsidP="00583CFB">
            <w:r>
              <w:t>1.2rem</w:t>
            </w:r>
            <w:r w:rsidR="008E3178">
              <w:t>-1rem-.6rem</w:t>
            </w:r>
          </w:p>
        </w:tc>
        <w:tc>
          <w:tcPr>
            <w:tcW w:w="810" w:type="dxa"/>
          </w:tcPr>
          <w:p w14:paraId="37048805" w14:textId="28A8014B" w:rsidR="00476B73" w:rsidRDefault="003F6743" w:rsidP="00583CFB">
            <w:r>
              <w:t>#fff</w:t>
            </w:r>
          </w:p>
        </w:tc>
        <w:tc>
          <w:tcPr>
            <w:tcW w:w="2709" w:type="dxa"/>
            <w:shd w:val="clear" w:color="auto" w:fill="FEB80A" w:themeFill="accent3"/>
          </w:tcPr>
          <w:p w14:paraId="43E2FEA9" w14:textId="5D7008E6" w:rsidR="00476B73" w:rsidRPr="00D11EC2" w:rsidRDefault="003F6743" w:rsidP="00583CFB">
            <w:pPr>
              <w:rPr>
                <w:rFonts w:ascii="Open Sans" w:hAnsi="Open Sans" w:cs="Open Sans"/>
                <w:color w:val="auto"/>
                <w:sz w:val="32"/>
                <w:szCs w:val="32"/>
              </w:rPr>
            </w:pPr>
            <w:r w:rsidRPr="00D11EC2">
              <w:rPr>
                <w:rFonts w:ascii="Open Sans" w:hAnsi="Open Sans" w:cs="Open Sans"/>
                <w:color w:val="FFFFFF" w:themeColor="background1"/>
                <w:sz w:val="32"/>
                <w:szCs w:val="32"/>
              </w:rPr>
              <w:t>Sample</w:t>
            </w:r>
          </w:p>
        </w:tc>
      </w:tr>
    </w:tbl>
    <w:p w14:paraId="044C426C" w14:textId="2735933A" w:rsidR="002E3280" w:rsidRPr="00CB20F7" w:rsidRDefault="005B1F27" w:rsidP="00CB20F7">
      <w:pPr>
        <w:rPr>
          <w:sz w:val="20"/>
        </w:rPr>
      </w:pPr>
      <w:r w:rsidRPr="00A55730">
        <w:rPr>
          <w:sz w:val="20"/>
        </w:rPr>
        <w:t xml:space="preserve">Figure </w:t>
      </w:r>
      <w:r w:rsidR="00583CFB">
        <w:rPr>
          <w:sz w:val="20"/>
        </w:rPr>
        <w:t>3</w:t>
      </w:r>
      <w:r w:rsidRPr="00A55730">
        <w:rPr>
          <w:sz w:val="20"/>
        </w:rPr>
        <w:t xml:space="preserve">- </w:t>
      </w:r>
      <w:r>
        <w:rPr>
          <w:sz w:val="20"/>
        </w:rPr>
        <w:t xml:space="preserve">Table of fonts, sizes and colors to be used in </w:t>
      </w:r>
      <w:r w:rsidR="00476B73">
        <w:rPr>
          <w:sz w:val="20"/>
        </w:rPr>
        <w:t>templeinnandsuites.com</w:t>
      </w:r>
      <w:r w:rsidRPr="00A55730">
        <w:rPr>
          <w:sz w:val="20"/>
        </w:rPr>
        <w:t xml:space="preserve"> </w:t>
      </w:r>
      <w:r>
        <w:rPr>
          <w:sz w:val="20"/>
        </w:rPr>
        <w:t>site.</w:t>
      </w:r>
    </w:p>
    <w:p w14:paraId="29393EE0" w14:textId="77777777" w:rsidR="002E3280" w:rsidRDefault="002E3280" w:rsidP="00EA6A2B">
      <w:pPr>
        <w:pStyle w:val="Heading2"/>
      </w:pPr>
    </w:p>
    <w:p w14:paraId="7760172F" w14:textId="4AABD691" w:rsidR="00EC3A48" w:rsidRDefault="00EC3A48" w:rsidP="00EA6A2B">
      <w:pPr>
        <w:pStyle w:val="Heading2"/>
      </w:pPr>
      <w:r>
        <w:t>wireframe sketches</w:t>
      </w:r>
    </w:p>
    <w:p w14:paraId="3D536672" w14:textId="39D1D16E" w:rsidR="00D53567" w:rsidRPr="00D53567" w:rsidRDefault="00D53567" w:rsidP="00D53567">
      <w:r>
        <w:rPr>
          <w:noProof/>
        </w:rPr>
        <w:drawing>
          <wp:inline distT="0" distB="0" distL="0" distR="0" wp14:anchorId="415C4E1D" wp14:editId="5F910191">
            <wp:extent cx="3115733" cy="2427313"/>
            <wp:effectExtent l="0" t="0" r="889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ireframe-deskt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7870" cy="2460140"/>
                    </a:xfrm>
                    <a:prstGeom prst="rect">
                      <a:avLst/>
                    </a:prstGeom>
                  </pic:spPr>
                </pic:pic>
              </a:graphicData>
            </a:graphic>
          </wp:inline>
        </w:drawing>
      </w:r>
    </w:p>
    <w:p w14:paraId="40B46621" w14:textId="51D40545" w:rsidR="00D53567" w:rsidRDefault="005309EF" w:rsidP="00EA6A2B">
      <w:hyperlink r:id="rId12" w:history="1">
        <w:r w:rsidR="006F5E15">
          <w:rPr>
            <w:rStyle w:val="Hyperlink"/>
          </w:rPr>
          <w:t>https://wireframe.cc/9DIG1q</w:t>
        </w:r>
      </w:hyperlink>
    </w:p>
    <w:p w14:paraId="69C78634" w14:textId="447CB20B" w:rsidR="00F837C0" w:rsidRDefault="00F837C0" w:rsidP="00F837C0">
      <w:pPr>
        <w:rPr>
          <w:sz w:val="20"/>
        </w:rPr>
      </w:pPr>
      <w:r w:rsidRPr="00A55730">
        <w:rPr>
          <w:sz w:val="20"/>
        </w:rPr>
        <w:t xml:space="preserve">Figure </w:t>
      </w:r>
      <w:r>
        <w:rPr>
          <w:sz w:val="20"/>
        </w:rPr>
        <w:t>4</w:t>
      </w:r>
      <w:r w:rsidRPr="00A55730">
        <w:rPr>
          <w:sz w:val="20"/>
        </w:rPr>
        <w:t xml:space="preserve">- </w:t>
      </w:r>
      <w:r>
        <w:rPr>
          <w:sz w:val="20"/>
        </w:rPr>
        <w:t>Wireframe sketches of desktop</w:t>
      </w:r>
      <w:r w:rsidR="007A4CA8">
        <w:rPr>
          <w:sz w:val="20"/>
        </w:rPr>
        <w:t xml:space="preserve"> (large)</w:t>
      </w:r>
      <w:r>
        <w:rPr>
          <w:sz w:val="20"/>
        </w:rPr>
        <w:t xml:space="preserve"> view of templeinnandsuites.com</w:t>
      </w:r>
      <w:r w:rsidRPr="00A55730">
        <w:rPr>
          <w:sz w:val="20"/>
        </w:rPr>
        <w:t xml:space="preserve"> </w:t>
      </w:r>
      <w:r>
        <w:rPr>
          <w:sz w:val="20"/>
        </w:rPr>
        <w:t>site.</w:t>
      </w:r>
    </w:p>
    <w:p w14:paraId="71AFCFA9" w14:textId="25FF8732" w:rsidR="00F837C0" w:rsidRDefault="00F837C0" w:rsidP="00F837C0">
      <w:pPr>
        <w:rPr>
          <w:sz w:val="20"/>
        </w:rPr>
      </w:pPr>
      <w:r>
        <w:rPr>
          <w:noProof/>
          <w:sz w:val="20"/>
        </w:rPr>
        <w:drawing>
          <wp:inline distT="0" distB="0" distL="0" distR="0" wp14:anchorId="56F255BE" wp14:editId="353AB393">
            <wp:extent cx="2498987" cy="3310466"/>
            <wp:effectExtent l="0" t="0" r="0" b="4445"/>
            <wp:docPr id="3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ireframe-tablet.PNG"/>
                    <pic:cNvPicPr/>
                  </pic:nvPicPr>
                  <pic:blipFill>
                    <a:blip r:embed="rId13">
                      <a:extLst>
                        <a:ext uri="{28A0092B-C50C-407E-A947-70E740481C1C}">
                          <a14:useLocalDpi xmlns:a14="http://schemas.microsoft.com/office/drawing/2010/main" val="0"/>
                        </a:ext>
                      </a:extLst>
                    </a:blip>
                    <a:stretch>
                      <a:fillRect/>
                    </a:stretch>
                  </pic:blipFill>
                  <pic:spPr>
                    <a:xfrm>
                      <a:off x="0" y="0"/>
                      <a:ext cx="2539137" cy="3363654"/>
                    </a:xfrm>
                    <a:prstGeom prst="rect">
                      <a:avLst/>
                    </a:prstGeom>
                  </pic:spPr>
                </pic:pic>
              </a:graphicData>
            </a:graphic>
          </wp:inline>
        </w:drawing>
      </w:r>
    </w:p>
    <w:p w14:paraId="5CE79BD7" w14:textId="77777777" w:rsidR="00F837C0" w:rsidRDefault="005309EF" w:rsidP="00F837C0">
      <w:hyperlink r:id="rId14" w:history="1">
        <w:r w:rsidR="00F837C0">
          <w:rPr>
            <w:rStyle w:val="Hyperlink"/>
          </w:rPr>
          <w:t>https://wireframe.cc/O3faBf</w:t>
        </w:r>
      </w:hyperlink>
    </w:p>
    <w:p w14:paraId="38F89B4E" w14:textId="1DA3D28F" w:rsidR="00F837C0" w:rsidRPr="00EA6A2B" w:rsidRDefault="00F837C0" w:rsidP="00F837C0">
      <w:r w:rsidRPr="00A55730">
        <w:rPr>
          <w:sz w:val="20"/>
        </w:rPr>
        <w:t xml:space="preserve">Figure </w:t>
      </w:r>
      <w:r>
        <w:rPr>
          <w:sz w:val="20"/>
        </w:rPr>
        <w:t>5</w:t>
      </w:r>
      <w:r w:rsidRPr="00A55730">
        <w:rPr>
          <w:sz w:val="20"/>
        </w:rPr>
        <w:t xml:space="preserve">- </w:t>
      </w:r>
      <w:r>
        <w:rPr>
          <w:sz w:val="20"/>
        </w:rPr>
        <w:t>Wireframe sketches of tablet</w:t>
      </w:r>
      <w:r w:rsidR="007A4CA8">
        <w:rPr>
          <w:sz w:val="20"/>
        </w:rPr>
        <w:t xml:space="preserve"> (medium)</w:t>
      </w:r>
      <w:r>
        <w:rPr>
          <w:sz w:val="20"/>
        </w:rPr>
        <w:t xml:space="preserve"> view of templeinnandsuites.com</w:t>
      </w:r>
      <w:r w:rsidRPr="00A55730">
        <w:rPr>
          <w:sz w:val="20"/>
        </w:rPr>
        <w:t xml:space="preserve"> </w:t>
      </w:r>
      <w:r>
        <w:rPr>
          <w:sz w:val="20"/>
        </w:rPr>
        <w:t>site.</w:t>
      </w:r>
    </w:p>
    <w:p w14:paraId="149BD2F4" w14:textId="77777777" w:rsidR="00F837C0" w:rsidRPr="00EA6A2B" w:rsidRDefault="00F837C0" w:rsidP="00F837C0"/>
    <w:p w14:paraId="4DDB1BD5" w14:textId="77777777" w:rsidR="00F837C0" w:rsidRDefault="00F837C0" w:rsidP="00EA6A2B"/>
    <w:p w14:paraId="3AC4B4B7" w14:textId="55041BD9" w:rsidR="00D53567" w:rsidRDefault="00823AC9" w:rsidP="00EA6A2B">
      <w:r>
        <w:rPr>
          <w:noProof/>
        </w:rPr>
        <w:drawing>
          <wp:inline distT="0" distB="0" distL="0" distR="0" wp14:anchorId="19AD310C" wp14:editId="73D797C4">
            <wp:extent cx="2200378" cy="4699000"/>
            <wp:effectExtent l="0" t="0" r="9525" b="635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mobile.PNG"/>
                    <pic:cNvPicPr/>
                  </pic:nvPicPr>
                  <pic:blipFill>
                    <a:blip r:embed="rId15">
                      <a:extLst>
                        <a:ext uri="{28A0092B-C50C-407E-A947-70E740481C1C}">
                          <a14:useLocalDpi xmlns:a14="http://schemas.microsoft.com/office/drawing/2010/main" val="0"/>
                        </a:ext>
                      </a:extLst>
                    </a:blip>
                    <a:stretch>
                      <a:fillRect/>
                    </a:stretch>
                  </pic:blipFill>
                  <pic:spPr>
                    <a:xfrm>
                      <a:off x="0" y="0"/>
                      <a:ext cx="2225726" cy="4753132"/>
                    </a:xfrm>
                    <a:prstGeom prst="rect">
                      <a:avLst/>
                    </a:prstGeom>
                  </pic:spPr>
                </pic:pic>
              </a:graphicData>
            </a:graphic>
          </wp:inline>
        </w:drawing>
      </w:r>
    </w:p>
    <w:p w14:paraId="52D91D3B" w14:textId="2DDA75AA" w:rsidR="00EA6A2B" w:rsidRDefault="005309EF" w:rsidP="00EA6A2B">
      <w:hyperlink r:id="rId16" w:history="1">
        <w:r w:rsidR="00D53567">
          <w:rPr>
            <w:rStyle w:val="Hyperlink"/>
          </w:rPr>
          <w:t>https://wireframe.cc/tvAw69</w:t>
        </w:r>
      </w:hyperlink>
    </w:p>
    <w:p w14:paraId="72817C5C" w14:textId="5D24EB65" w:rsidR="00F837C0" w:rsidRPr="00EA6A2B" w:rsidRDefault="00F837C0" w:rsidP="00F837C0">
      <w:r w:rsidRPr="00A55730">
        <w:rPr>
          <w:sz w:val="20"/>
        </w:rPr>
        <w:t xml:space="preserve">Figure </w:t>
      </w:r>
      <w:r>
        <w:rPr>
          <w:sz w:val="20"/>
        </w:rPr>
        <w:t>6</w:t>
      </w:r>
      <w:r w:rsidRPr="00A55730">
        <w:rPr>
          <w:sz w:val="20"/>
        </w:rPr>
        <w:t xml:space="preserve">- </w:t>
      </w:r>
      <w:r>
        <w:rPr>
          <w:sz w:val="20"/>
        </w:rPr>
        <w:t>Wireframe sketches of mobile</w:t>
      </w:r>
      <w:r w:rsidR="007A4CA8">
        <w:rPr>
          <w:sz w:val="20"/>
        </w:rPr>
        <w:t xml:space="preserve"> (small)</w:t>
      </w:r>
      <w:r>
        <w:rPr>
          <w:sz w:val="20"/>
        </w:rPr>
        <w:t xml:space="preserve"> view of templeinnandsuites.com</w:t>
      </w:r>
      <w:r w:rsidRPr="00A55730">
        <w:rPr>
          <w:sz w:val="20"/>
        </w:rPr>
        <w:t xml:space="preserve"> </w:t>
      </w:r>
      <w:r>
        <w:rPr>
          <w:sz w:val="20"/>
        </w:rPr>
        <w:t>site.</w:t>
      </w:r>
    </w:p>
    <w:p w14:paraId="36CCDD34" w14:textId="4E867643" w:rsidR="005A00CB" w:rsidRPr="005A00CB" w:rsidRDefault="005A00CB" w:rsidP="005A00CB"/>
    <w:sectPr w:rsidR="005A00CB" w:rsidRPr="005A00CB">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AF2D2" w14:textId="77777777" w:rsidR="005309EF" w:rsidRDefault="005309EF" w:rsidP="00C6554A">
      <w:pPr>
        <w:spacing w:before="0" w:after="0" w:line="240" w:lineRule="auto"/>
      </w:pPr>
      <w:r>
        <w:separator/>
      </w:r>
    </w:p>
  </w:endnote>
  <w:endnote w:type="continuationSeparator" w:id="0">
    <w:p w14:paraId="295B6012" w14:textId="77777777" w:rsidR="005309EF" w:rsidRDefault="005309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ntserrat ExtraLight">
    <w:panose1 w:val="000003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CDA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84E20" w14:textId="77777777" w:rsidR="005309EF" w:rsidRDefault="005309EF" w:rsidP="00C6554A">
      <w:pPr>
        <w:spacing w:before="0" w:after="0" w:line="240" w:lineRule="auto"/>
      </w:pPr>
      <w:r>
        <w:separator/>
      </w:r>
    </w:p>
  </w:footnote>
  <w:footnote w:type="continuationSeparator" w:id="0">
    <w:p w14:paraId="1F4747F0" w14:textId="77777777" w:rsidR="005309EF" w:rsidRDefault="005309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0315C5"/>
    <w:multiLevelType w:val="hybridMultilevel"/>
    <w:tmpl w:val="DBEC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42D39"/>
    <w:multiLevelType w:val="hybridMultilevel"/>
    <w:tmpl w:val="5EEE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CB"/>
    <w:rsid w:val="00043582"/>
    <w:rsid w:val="00052257"/>
    <w:rsid w:val="000C2740"/>
    <w:rsid w:val="00116323"/>
    <w:rsid w:val="001169C4"/>
    <w:rsid w:val="00146986"/>
    <w:rsid w:val="00166759"/>
    <w:rsid w:val="00172CED"/>
    <w:rsid w:val="00176F31"/>
    <w:rsid w:val="00177F2D"/>
    <w:rsid w:val="0020658B"/>
    <w:rsid w:val="002554CD"/>
    <w:rsid w:val="00293B83"/>
    <w:rsid w:val="002B4294"/>
    <w:rsid w:val="002D5120"/>
    <w:rsid w:val="002E3280"/>
    <w:rsid w:val="00333D0D"/>
    <w:rsid w:val="00341C39"/>
    <w:rsid w:val="00387960"/>
    <w:rsid w:val="003F6743"/>
    <w:rsid w:val="00476B73"/>
    <w:rsid w:val="004C049F"/>
    <w:rsid w:val="004F11EA"/>
    <w:rsid w:val="004F74BA"/>
    <w:rsid w:val="005000E2"/>
    <w:rsid w:val="00527115"/>
    <w:rsid w:val="005309EF"/>
    <w:rsid w:val="00546E3A"/>
    <w:rsid w:val="00583CFB"/>
    <w:rsid w:val="00585F8D"/>
    <w:rsid w:val="005A00CB"/>
    <w:rsid w:val="005B1F27"/>
    <w:rsid w:val="006171C2"/>
    <w:rsid w:val="0065650A"/>
    <w:rsid w:val="006651B8"/>
    <w:rsid w:val="0068033A"/>
    <w:rsid w:val="006A2DD7"/>
    <w:rsid w:val="006A3CE7"/>
    <w:rsid w:val="006F5E15"/>
    <w:rsid w:val="00714D17"/>
    <w:rsid w:val="007329CA"/>
    <w:rsid w:val="007847CA"/>
    <w:rsid w:val="00794849"/>
    <w:rsid w:val="007956D3"/>
    <w:rsid w:val="007A4CA8"/>
    <w:rsid w:val="00801563"/>
    <w:rsid w:val="00823AC9"/>
    <w:rsid w:val="00842AA9"/>
    <w:rsid w:val="008E3178"/>
    <w:rsid w:val="0094098C"/>
    <w:rsid w:val="00943BC1"/>
    <w:rsid w:val="00956A03"/>
    <w:rsid w:val="009B3C39"/>
    <w:rsid w:val="009E0559"/>
    <w:rsid w:val="009E522C"/>
    <w:rsid w:val="00A049D0"/>
    <w:rsid w:val="00A3639A"/>
    <w:rsid w:val="00A47851"/>
    <w:rsid w:val="00A55730"/>
    <w:rsid w:val="00A7086C"/>
    <w:rsid w:val="00AE1C7A"/>
    <w:rsid w:val="00AF332D"/>
    <w:rsid w:val="00B066E3"/>
    <w:rsid w:val="00B34106"/>
    <w:rsid w:val="00B77A98"/>
    <w:rsid w:val="00BC3727"/>
    <w:rsid w:val="00C26AA0"/>
    <w:rsid w:val="00C60BD0"/>
    <w:rsid w:val="00C6554A"/>
    <w:rsid w:val="00C678CB"/>
    <w:rsid w:val="00C861E3"/>
    <w:rsid w:val="00CB20F7"/>
    <w:rsid w:val="00CB233F"/>
    <w:rsid w:val="00D11EC2"/>
    <w:rsid w:val="00D27242"/>
    <w:rsid w:val="00D53567"/>
    <w:rsid w:val="00D753CA"/>
    <w:rsid w:val="00DA38F6"/>
    <w:rsid w:val="00DC5630"/>
    <w:rsid w:val="00DE4FA6"/>
    <w:rsid w:val="00DF3BD5"/>
    <w:rsid w:val="00E145C0"/>
    <w:rsid w:val="00E317A2"/>
    <w:rsid w:val="00E4598B"/>
    <w:rsid w:val="00EA6A2B"/>
    <w:rsid w:val="00EB5184"/>
    <w:rsid w:val="00EC3A48"/>
    <w:rsid w:val="00ED7C44"/>
    <w:rsid w:val="00EF16BB"/>
    <w:rsid w:val="00F477D2"/>
    <w:rsid w:val="00F8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2E768"/>
  <w15:chartTrackingRefBased/>
  <w15:docId w15:val="{308ACBAB-A434-4956-B96C-842BA044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76F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E3A"/>
    <w:rPr>
      <w:color w:val="605E5C"/>
      <w:shd w:val="clear" w:color="auto" w:fill="E1DFDD"/>
    </w:rPr>
  </w:style>
  <w:style w:type="paragraph" w:styleId="ListParagraph">
    <w:name w:val="List Paragraph"/>
    <w:basedOn w:val="Normal"/>
    <w:uiPriority w:val="34"/>
    <w:unhideWhenUsed/>
    <w:qFormat/>
    <w:rsid w:val="00BC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ireframe.cc/9DIG1q"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ireframe.cc/tvAw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ireframe.cc/O3faB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3156</TotalTime>
  <Pages>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dc:creator>
  <cp:keywords/>
  <dc:description/>
  <cp:lastModifiedBy>shan par</cp:lastModifiedBy>
  <cp:revision>21</cp:revision>
  <cp:lastPrinted>2019-07-11T03:52:00Z</cp:lastPrinted>
  <dcterms:created xsi:type="dcterms:W3CDTF">2019-07-09T12:51:00Z</dcterms:created>
  <dcterms:modified xsi:type="dcterms:W3CDTF">2019-07-16T17:25:00Z</dcterms:modified>
</cp:coreProperties>
</file>