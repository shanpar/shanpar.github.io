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0C358" w14:textId="77777777" w:rsidR="00C26AA0" w:rsidRDefault="00C26AA0" w:rsidP="00C6554A">
      <w:pPr>
        <w:pStyle w:val="Photo"/>
        <w:rPr>
          <w:noProof/>
        </w:rPr>
      </w:pPr>
      <w:bookmarkStart w:id="0" w:name="_Toc321147149"/>
      <w:bookmarkStart w:id="1" w:name="_Toc318188227"/>
      <w:bookmarkStart w:id="2" w:name="_Toc318188327"/>
      <w:bookmarkStart w:id="3" w:name="_Toc318189312"/>
      <w:bookmarkStart w:id="4" w:name="_Toc321147011"/>
    </w:p>
    <w:p w14:paraId="7E9D8F49" w14:textId="776CFEAD" w:rsidR="00C6554A" w:rsidRDefault="005B1F27" w:rsidP="00C6554A">
      <w:pPr>
        <w:pStyle w:val="Photo"/>
      </w:pPr>
      <w:r>
        <w:rPr>
          <w:noProof/>
        </w:rPr>
        <w:drawing>
          <wp:inline distT="0" distB="0" distL="0" distR="0" wp14:anchorId="591A1DB9" wp14:editId="091B9361">
            <wp:extent cx="2860431" cy="28604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ity-hall-icon-51.png"/>
                    <pic:cNvPicPr/>
                  </pic:nvPicPr>
                  <pic:blipFill>
                    <a:blip r:embed="rId7">
                      <a:extLst>
                        <a:ext uri="{28A0092B-C50C-407E-A947-70E740481C1C}">
                          <a14:useLocalDpi xmlns:a14="http://schemas.microsoft.com/office/drawing/2010/main" val="0"/>
                        </a:ext>
                      </a:extLst>
                    </a:blip>
                    <a:stretch>
                      <a:fillRect/>
                    </a:stretch>
                  </pic:blipFill>
                  <pic:spPr>
                    <a:xfrm>
                      <a:off x="0" y="0"/>
                      <a:ext cx="2880772" cy="2880772"/>
                    </a:xfrm>
                    <a:prstGeom prst="rect">
                      <a:avLst/>
                    </a:prstGeom>
                  </pic:spPr>
                </pic:pic>
              </a:graphicData>
            </a:graphic>
          </wp:inline>
        </w:drawing>
      </w:r>
    </w:p>
    <w:p w14:paraId="2B7330A7" w14:textId="61E0311C" w:rsidR="00546E3A" w:rsidRPr="00EF16BB" w:rsidRDefault="00546E3A" w:rsidP="00C6554A">
      <w:pPr>
        <w:pStyle w:val="Photo"/>
        <w:rPr>
          <w:color w:val="4E5B6F" w:themeColor="text2"/>
        </w:rPr>
      </w:pPr>
      <w:r w:rsidRPr="00EF16BB">
        <w:rPr>
          <w:color w:val="4E5B6F" w:themeColor="text2"/>
        </w:rPr>
        <w:t>(</w:t>
      </w:r>
      <w:hyperlink r:id="rId8" w:history="1">
        <w:r w:rsidRPr="00EF16BB">
          <w:rPr>
            <w:rStyle w:val="Hyperlink"/>
            <w:color w:val="4E5B6F" w:themeColor="text2"/>
          </w:rPr>
          <w:t>http://getdrawings.com/city-hall-icon</w:t>
        </w:r>
      </w:hyperlink>
      <w:r w:rsidRPr="00EF16BB">
        <w:rPr>
          <w:color w:val="4E5B6F" w:themeColor="text2"/>
        </w:rPr>
        <w:t>)</w:t>
      </w:r>
    </w:p>
    <w:bookmarkEnd w:id="0"/>
    <w:bookmarkEnd w:id="1"/>
    <w:bookmarkEnd w:id="2"/>
    <w:bookmarkEnd w:id="3"/>
    <w:bookmarkEnd w:id="4"/>
    <w:p w14:paraId="7D8ECDC4" w14:textId="59456576" w:rsidR="00C6554A" w:rsidRDefault="005A00CB" w:rsidP="00C6554A">
      <w:pPr>
        <w:pStyle w:val="Title"/>
      </w:pPr>
      <w:r>
        <w:t>Weather</w:t>
      </w:r>
      <w:r w:rsidR="00EB5184">
        <w:t>town.net</w:t>
      </w:r>
    </w:p>
    <w:p w14:paraId="6A78C7EB" w14:textId="4184FB62" w:rsidR="00C6554A" w:rsidRPr="00D5413C" w:rsidRDefault="00EB5184" w:rsidP="00C6554A">
      <w:pPr>
        <w:pStyle w:val="Subtitle"/>
      </w:pPr>
      <w:r>
        <w:t>Site plan</w:t>
      </w:r>
    </w:p>
    <w:p w14:paraId="369A7BFB" w14:textId="712884F0" w:rsidR="00C6554A" w:rsidRDefault="005A00CB" w:rsidP="00C6554A">
      <w:pPr>
        <w:pStyle w:val="ContactInfo"/>
      </w:pPr>
      <w:proofErr w:type="spellStart"/>
      <w:r>
        <w:t>Shan’l</w:t>
      </w:r>
      <w:proofErr w:type="spellEnd"/>
      <w:r>
        <w:t xml:space="preserve"> Parish</w:t>
      </w:r>
      <w:r w:rsidR="00C6554A">
        <w:t xml:space="preserve"> | </w:t>
      </w:r>
      <w:r>
        <w:t>CIT 230</w:t>
      </w:r>
      <w:r w:rsidR="00C6554A">
        <w:t xml:space="preserve"> |</w:t>
      </w:r>
      <w:r w:rsidR="00C6554A" w:rsidRPr="00D5413C">
        <w:t xml:space="preserve"> </w:t>
      </w:r>
      <w:r>
        <w:t>May 14, 2019</w:t>
      </w:r>
      <w:r w:rsidR="00C6554A">
        <w:br w:type="page"/>
      </w:r>
    </w:p>
    <w:p w14:paraId="5F931E74" w14:textId="79E1583B" w:rsidR="00C6554A" w:rsidRDefault="00C60BD0" w:rsidP="00C6554A">
      <w:pPr>
        <w:pStyle w:val="Heading1"/>
      </w:pPr>
      <w:r>
        <w:lastRenderedPageBreak/>
        <w:t>S</w:t>
      </w:r>
      <w:r w:rsidR="005A00CB">
        <w:t>ite Name</w:t>
      </w:r>
    </w:p>
    <w:p w14:paraId="2051F385" w14:textId="5202A967" w:rsidR="00EA6A2B" w:rsidRPr="00514122" w:rsidRDefault="00EC3A48" w:rsidP="00EC3A48">
      <w:pPr>
        <w:pStyle w:val="ListBullet"/>
        <w:numPr>
          <w:ilvl w:val="0"/>
          <w:numId w:val="0"/>
        </w:numPr>
      </w:pPr>
      <w:r>
        <w:t xml:space="preserve">The website name will be </w:t>
      </w:r>
      <w:r w:rsidR="00EA6A2B">
        <w:t>weather</w:t>
      </w:r>
      <w:r w:rsidR="00C861E3">
        <w:t>town.net</w:t>
      </w:r>
      <w:r>
        <w:t>.  The domain name is available for $12/year.</w:t>
      </w:r>
    </w:p>
    <w:p w14:paraId="784E18FD" w14:textId="4DE73CBA" w:rsidR="00C6554A" w:rsidRDefault="00C60BD0" w:rsidP="005A00CB">
      <w:pPr>
        <w:pStyle w:val="Heading1"/>
      </w:pPr>
      <w:r>
        <w:t>S</w:t>
      </w:r>
      <w:r w:rsidR="005A00CB">
        <w:t>ite Purpose</w:t>
      </w:r>
    </w:p>
    <w:p w14:paraId="1389EC8D" w14:textId="6B489C95" w:rsidR="00801563" w:rsidRDefault="00801563" w:rsidP="00801563">
      <w:r>
        <w:t xml:space="preserve">The purpose of this website is to show the current weather conditions for three cities: Preston, Soda Springs, and Fish Haven as well as offer a link to the storm center and a gallery of weather-related photos.  Each town subpage will also feature the current weather report as well as an article or content relating specifically to that town.  </w:t>
      </w:r>
    </w:p>
    <w:p w14:paraId="5BABE8F4" w14:textId="19CBA583" w:rsidR="006171C2" w:rsidRDefault="006171C2" w:rsidP="00801563">
      <w:r>
        <w:t>Navigation will be simple and straight forward so user can quickly find the weather report they are searching for.  The site will be laid out simply so path will be easy to follow.  Additional content about local community feature articles will also be visible for additional viewing pleasure.</w:t>
      </w:r>
    </w:p>
    <w:p w14:paraId="34995547" w14:textId="36DE363C" w:rsidR="006171C2" w:rsidRPr="00801563" w:rsidRDefault="006171C2" w:rsidP="00801563">
      <w:r>
        <w:t xml:space="preserve">The goals of the site are to offer a quick and easy way to see current weather conditions.  Site will be inviting and easy to navigate so it can be used by people of all ages.  </w:t>
      </w:r>
    </w:p>
    <w:p w14:paraId="5C6BC6E9" w14:textId="2BA0AA5E" w:rsidR="005A00CB" w:rsidRPr="005A00CB" w:rsidRDefault="00DF3BD5" w:rsidP="005A00CB">
      <w:r>
        <w:t>The site supports responsive design techniques allowing delivery of the site and its content on all classes of devices – large-wide screens such as desktops and laptops, medium-screens such as tablets, and small-screens as seen on smartphones.</w:t>
      </w:r>
    </w:p>
    <w:p w14:paraId="5CA41F75" w14:textId="47517A2F" w:rsidR="005A00CB" w:rsidRDefault="005A00CB" w:rsidP="005A00CB">
      <w:pPr>
        <w:pStyle w:val="Heading1"/>
      </w:pPr>
      <w:r>
        <w:t>Target Audience &amp; Scenarios</w:t>
      </w:r>
    </w:p>
    <w:p w14:paraId="4BA06B0B" w14:textId="77777777" w:rsidR="0068033A" w:rsidRDefault="0068033A" w:rsidP="0068033A">
      <w:pPr>
        <w:pStyle w:val="Heading2"/>
      </w:pPr>
      <w:r>
        <w:t>target audience</w:t>
      </w:r>
    </w:p>
    <w:p w14:paraId="64376E58" w14:textId="795F51F2" w:rsidR="0068033A" w:rsidRDefault="0068033A" w:rsidP="0068033A">
      <w:r>
        <w:t>The Target Audience is male and females, married or single, ages 8-100 who are looking for weather conditions in the specific cities of Preston, Soda Springs, or Preston, Idaho.  School age children who can read are included as they are apt to navigate on a school provided tablet for a class assignment on local weather conditions. Adults, with an income of $35,000-$</w:t>
      </w:r>
      <w:proofErr w:type="gramStart"/>
      <w:r>
        <w:t>71,ooo</w:t>
      </w:r>
      <w:proofErr w:type="gramEnd"/>
      <w:r>
        <w:t xml:space="preserve"> who live in or near these cities and own a computer, a tablet or a smartphone </w:t>
      </w:r>
      <w:r>
        <w:t xml:space="preserve">who are interested in seeing the daily or weekly weather forecast </w:t>
      </w:r>
      <w:r>
        <w:t>would be the most likely candidates to use the website.  This target group would access the weathertown</w:t>
      </w:r>
      <w:r>
        <w:t>.net</w:t>
      </w:r>
      <w:r>
        <w:t xml:space="preserve"> website at home, at work, at school, or on the go.</w:t>
      </w:r>
    </w:p>
    <w:p w14:paraId="58D7B41D" w14:textId="66259878" w:rsidR="005B1F27" w:rsidRDefault="005B1F27" w:rsidP="0068033A"/>
    <w:p w14:paraId="4B572EED" w14:textId="6AB0132F" w:rsidR="005B1F27" w:rsidRDefault="005B1F27" w:rsidP="0068033A"/>
    <w:p w14:paraId="7FDCF126" w14:textId="77777777" w:rsidR="005B1F27" w:rsidRDefault="005B1F27" w:rsidP="0068033A"/>
    <w:p w14:paraId="65C184F3" w14:textId="7EA3DD94" w:rsidR="005A00CB" w:rsidRDefault="005A00CB" w:rsidP="005A00CB">
      <w:pPr>
        <w:pStyle w:val="Heading2"/>
      </w:pPr>
      <w:r>
        <w:lastRenderedPageBreak/>
        <w:t>personas</w:t>
      </w:r>
    </w:p>
    <w:p w14:paraId="1CD0275D" w14:textId="5542DADD" w:rsidR="00172CED" w:rsidRDefault="0068033A" w:rsidP="005A00CB">
      <w:r>
        <w:rPr>
          <w:noProof/>
        </w:rPr>
        <w:drawing>
          <wp:anchor distT="0" distB="0" distL="114300" distR="114300" simplePos="0" relativeHeight="251672576" behindDoc="0" locked="0" layoutInCell="1" allowOverlap="1" wp14:anchorId="2D1219E3" wp14:editId="6B24D71A">
            <wp:simplePos x="0" y="0"/>
            <wp:positionH relativeFrom="margin">
              <wp:align>left</wp:align>
            </wp:positionH>
            <wp:positionV relativeFrom="paragraph">
              <wp:posOffset>82061</wp:posOffset>
            </wp:positionV>
            <wp:extent cx="1230464" cy="1472565"/>
            <wp:effectExtent l="0" t="0" r="8255" b="0"/>
            <wp:wrapSquare wrapText="bothSides"/>
            <wp:docPr id="27" name="Picture 27"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exels-photo-733872.jpeg"/>
                    <pic:cNvPicPr/>
                  </pic:nvPicPr>
                  <pic:blipFill rotWithShape="1">
                    <a:blip r:embed="rId9">
                      <a:extLst>
                        <a:ext uri="{28A0092B-C50C-407E-A947-70E740481C1C}">
                          <a14:useLocalDpi xmlns:a14="http://schemas.microsoft.com/office/drawing/2010/main" val="0"/>
                        </a:ext>
                      </a:extLst>
                    </a:blip>
                    <a:srcRect l="27304" r="17047"/>
                    <a:stretch/>
                  </pic:blipFill>
                  <pic:spPr bwMode="auto">
                    <a:xfrm>
                      <a:off x="0" y="0"/>
                      <a:ext cx="1230464" cy="1472565"/>
                    </a:xfrm>
                    <a:prstGeom prst="rect">
                      <a:avLst/>
                    </a:prstGeom>
                    <a:ln>
                      <a:noFill/>
                    </a:ln>
                    <a:extLst>
                      <a:ext uri="{53640926-AAD7-44D8-BBD7-CCE9431645EC}">
                        <a14:shadowObscured xmlns:a14="http://schemas.microsoft.com/office/drawing/2010/main"/>
                      </a:ext>
                    </a:extLst>
                  </pic:spPr>
                </pic:pic>
              </a:graphicData>
            </a:graphic>
          </wp:anchor>
        </w:drawing>
      </w:r>
      <w:r w:rsidR="00172CED">
        <w:t>Lizzy</w:t>
      </w:r>
      <w:r>
        <w:t xml:space="preserve">, age </w:t>
      </w:r>
      <w:proofErr w:type="gramStart"/>
      <w:r>
        <w:t>39,</w:t>
      </w:r>
      <w:r>
        <w:softHyphen/>
      </w:r>
      <w:proofErr w:type="gramEnd"/>
      <w:r>
        <w:softHyphen/>
      </w:r>
      <w:r>
        <w:softHyphen/>
      </w:r>
      <w:r w:rsidR="00172CED">
        <w:t xml:space="preserve"> </w:t>
      </w:r>
      <w:r>
        <w:t xml:space="preserve">has a bachelors in nutrition, but chooses to be a </w:t>
      </w:r>
      <w:r w:rsidR="00172CED">
        <w:t xml:space="preserve">stay at home mother </w:t>
      </w:r>
      <w:r>
        <w:t>to her</w:t>
      </w:r>
      <w:r w:rsidR="00172CED">
        <w:t xml:space="preserve"> two </w:t>
      </w:r>
      <w:r w:rsidR="00D27242">
        <w:t>daughters, ages ten and four.</w:t>
      </w:r>
      <w:r w:rsidR="00172CED">
        <w:t xml:space="preserve">  She is a busy mother and always has a lot scheduled for her day, but she always takes time to go on an afternoon walk with her neighbor, Renee.  One of the first things she does when she gets up in the morning is to pull up the weather report.  She likes to </w:t>
      </w:r>
      <w:proofErr w:type="gramStart"/>
      <w:r w:rsidR="00172CED">
        <w:t>make a plan</w:t>
      </w:r>
      <w:proofErr w:type="gramEnd"/>
      <w:r w:rsidR="00172CED">
        <w:t xml:space="preserve"> for her day and always takes the weather into account.  She uses her smartphone to pull up weather</w:t>
      </w:r>
      <w:r w:rsidR="00C861E3">
        <w:t>town.net</w:t>
      </w:r>
      <w:r w:rsidR="00172CED">
        <w:t xml:space="preserve"> to give her an accurate local weather report.  Sunny and clear!  Today she will be able to take </w:t>
      </w:r>
      <w:r w:rsidR="00D27242">
        <w:t xml:space="preserve">her daughter </w:t>
      </w:r>
      <w:r w:rsidR="00172CED">
        <w:t xml:space="preserve">to the park </w:t>
      </w:r>
      <w:proofErr w:type="gramStart"/>
      <w:r w:rsidR="00172CED">
        <w:t xml:space="preserve">and </w:t>
      </w:r>
      <w:r w:rsidR="00D27242">
        <w:t>also</w:t>
      </w:r>
      <w:proofErr w:type="gramEnd"/>
      <w:r w:rsidR="00D27242">
        <w:t xml:space="preserve"> </w:t>
      </w:r>
      <w:r w:rsidR="00172CED">
        <w:t xml:space="preserve">get her </w:t>
      </w:r>
      <w:r w:rsidR="00D27242">
        <w:t xml:space="preserve">afternoon </w:t>
      </w:r>
      <w:r w:rsidR="00172CED">
        <w:t xml:space="preserve">walk in with Renee.  </w:t>
      </w:r>
    </w:p>
    <w:p w14:paraId="75E910C2" w14:textId="77777777" w:rsidR="0068033A" w:rsidRDefault="0068033A" w:rsidP="005A00CB">
      <w:pPr>
        <w:rPr>
          <w:noProof/>
        </w:rPr>
      </w:pPr>
    </w:p>
    <w:p w14:paraId="695D6A45" w14:textId="7F5CECA3" w:rsidR="00172CED" w:rsidRDefault="0068033A" w:rsidP="005A00CB">
      <w:r>
        <w:rPr>
          <w:noProof/>
        </w:rPr>
        <w:drawing>
          <wp:anchor distT="0" distB="0" distL="114300" distR="114300" simplePos="0" relativeHeight="251673600" behindDoc="0" locked="0" layoutInCell="1" allowOverlap="1" wp14:anchorId="195CEFC9" wp14:editId="6DAE41E4">
            <wp:simplePos x="0" y="0"/>
            <wp:positionH relativeFrom="column">
              <wp:posOffset>0</wp:posOffset>
            </wp:positionH>
            <wp:positionV relativeFrom="paragraph">
              <wp:posOffset>2247</wp:posOffset>
            </wp:positionV>
            <wp:extent cx="1365738" cy="1764665"/>
            <wp:effectExtent l="0" t="0" r="6350" b="6985"/>
            <wp:wrapSquare wrapText="bothSides"/>
            <wp:docPr id="28" name="Picture 28" descr="A person standing in front of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exels-photo-736716.jpeg"/>
                    <pic:cNvPicPr/>
                  </pic:nvPicPr>
                  <pic:blipFill rotWithShape="1">
                    <a:blip r:embed="rId10">
                      <a:extLst>
                        <a:ext uri="{28A0092B-C50C-407E-A947-70E740481C1C}">
                          <a14:useLocalDpi xmlns:a14="http://schemas.microsoft.com/office/drawing/2010/main" val="0"/>
                        </a:ext>
                      </a:extLst>
                    </a:blip>
                    <a:srcRect l="31045" t="8229" r="21654"/>
                    <a:stretch/>
                  </pic:blipFill>
                  <pic:spPr bwMode="auto">
                    <a:xfrm>
                      <a:off x="0" y="0"/>
                      <a:ext cx="1365738" cy="1764665"/>
                    </a:xfrm>
                    <a:prstGeom prst="rect">
                      <a:avLst/>
                    </a:prstGeom>
                    <a:ln>
                      <a:noFill/>
                    </a:ln>
                    <a:extLst>
                      <a:ext uri="{53640926-AAD7-44D8-BBD7-CCE9431645EC}">
                        <a14:shadowObscured xmlns:a14="http://schemas.microsoft.com/office/drawing/2010/main"/>
                      </a:ext>
                    </a:extLst>
                  </pic:spPr>
                </pic:pic>
              </a:graphicData>
            </a:graphic>
          </wp:anchor>
        </w:drawing>
      </w:r>
      <w:r w:rsidR="007956D3">
        <w:fldChar w:fldCharType="begin"/>
      </w:r>
      <w:r w:rsidR="007956D3">
        <w:instrText xml:space="preserve"> INCLUDEPICTURE "https://encrypted-tbn0.gstatic.com/images?q=tbn:ANd9GcRQSxHhbeNo6J5Mez85SNQ73OtBuJOmTu_bTDikYVMaamktn-NB" \* MERGEFORMATINET </w:instrText>
      </w:r>
      <w:r w:rsidR="007956D3">
        <w:fldChar w:fldCharType="separate"/>
      </w:r>
      <w:r w:rsidR="007956D3">
        <w:fldChar w:fldCharType="end"/>
      </w:r>
      <w:r w:rsidR="00D27242">
        <w:fldChar w:fldCharType="begin"/>
      </w:r>
      <w:r w:rsidR="00D27242">
        <w:instrText xml:space="preserve"> INCLUDEPICTURE "https://www.thebeaverton.com/wp-content/uploads/2019/02/Middle-AGed-Man.jpg" \* MERGEFORMATINET </w:instrText>
      </w:r>
      <w:r w:rsidR="00D27242">
        <w:fldChar w:fldCharType="separate"/>
      </w:r>
      <w:r w:rsidR="00D27242">
        <w:fldChar w:fldCharType="end"/>
      </w:r>
      <w:r w:rsidR="007956D3">
        <w:t>G</w:t>
      </w:r>
      <w:r w:rsidR="00172CED">
        <w:t>reg</w:t>
      </w:r>
      <w:r>
        <w:t xml:space="preserve">, age 43, is </w:t>
      </w:r>
      <w:proofErr w:type="gramStart"/>
      <w:r>
        <w:t>a</w:t>
      </w:r>
      <w:proofErr w:type="gramEnd"/>
      <w:r>
        <w:t xml:space="preserve"> </w:t>
      </w:r>
      <w:r w:rsidR="00A55730">
        <w:t>electrical engineer in the Boise area.  He</w:t>
      </w:r>
      <w:r w:rsidR="00172CED">
        <w:t xml:space="preserve"> is a father of five and has been planning a family vacation to </w:t>
      </w:r>
      <w:r w:rsidR="00C861E3">
        <w:t xml:space="preserve">Bear Lake for months now.  </w:t>
      </w:r>
      <w:r w:rsidR="00A55730">
        <w:t xml:space="preserve">He seems to work long hours and is looking forward to spending some quality time with his kids. </w:t>
      </w:r>
      <w:r w:rsidR="00C861E3">
        <w:t>Finally, the much</w:t>
      </w:r>
      <w:r w:rsidR="007956D3">
        <w:t>-</w:t>
      </w:r>
      <w:r w:rsidR="00C861E3">
        <w:t xml:space="preserve">anticipated trip is this coming weekend and it is time to get packed.  Greg </w:t>
      </w:r>
      <w:r w:rsidR="007956D3">
        <w:t xml:space="preserve">heard that Bear Lake is known for occasional storms and </w:t>
      </w:r>
      <w:r w:rsidR="00C861E3">
        <w:t xml:space="preserve">wants to get an eye on what kind of weather they will have while they are there.  The kids are </w:t>
      </w:r>
      <w:proofErr w:type="gramStart"/>
      <w:r w:rsidR="00C861E3">
        <w:t>really excited</w:t>
      </w:r>
      <w:proofErr w:type="gramEnd"/>
      <w:r w:rsidR="00C861E3">
        <w:t xml:space="preserve"> to be able to swim in the lake and camp at a local RV park.  Instead of pulling up a general weather reporting site, Greg wants a local one.  He is also interested in the culture and community of Fish Haven and is hoping to be able to read a little about the town.  </w:t>
      </w:r>
      <w:r w:rsidR="007956D3">
        <w:t>He pulls out his laptop and does a search for local weather in Fish Haven.  The search results list</w:t>
      </w:r>
      <w:r w:rsidR="00C861E3">
        <w:t xml:space="preserve"> weathertown.net</w:t>
      </w:r>
      <w:r w:rsidR="007956D3">
        <w:t>.  He clicks on the link and finds that he can get all this information in one stop.</w:t>
      </w:r>
    </w:p>
    <w:p w14:paraId="2AEF3482" w14:textId="77777777" w:rsidR="00EF16BB" w:rsidRDefault="00EF16BB" w:rsidP="005A00CB"/>
    <w:p w14:paraId="1FECFA04" w14:textId="45D49BD1" w:rsidR="005A00CB" w:rsidRDefault="005A00CB" w:rsidP="005A00CB">
      <w:pPr>
        <w:pStyle w:val="Heading2"/>
      </w:pPr>
      <w:r>
        <w:t>scenarios</w:t>
      </w:r>
    </w:p>
    <w:p w14:paraId="18E80755" w14:textId="615457A0" w:rsidR="006171C2" w:rsidRDefault="005B1F27" w:rsidP="005A00CB">
      <w:r>
        <w:t>A c</w:t>
      </w:r>
      <w:r w:rsidR="006171C2">
        <w:t>yclist wants to go biking and needs to check to see if there is any chance of rain.  Cycling in the rain can be very slick for road bikes and safety is the concern</w:t>
      </w:r>
    </w:p>
    <w:p w14:paraId="5B59B1A7" w14:textId="6B2B1C4F" w:rsidR="006171C2" w:rsidRDefault="005B1F27" w:rsidP="005A00CB">
      <w:r>
        <w:t>A g</w:t>
      </w:r>
      <w:r w:rsidR="006171C2">
        <w:t xml:space="preserve">ardener needs to see the low temperatures at night to see if there is danger of a freeze or frost.  </w:t>
      </w:r>
      <w:r>
        <w:t>The g</w:t>
      </w:r>
      <w:r w:rsidR="006171C2">
        <w:t>ardener will want to cover his plants if temperatures are below 32 degrees.</w:t>
      </w:r>
    </w:p>
    <w:p w14:paraId="07BAD74C" w14:textId="196F699F" w:rsidR="009B3C39" w:rsidRDefault="005B1F27" w:rsidP="005A00CB">
      <w:r>
        <w:t>A f</w:t>
      </w:r>
      <w:r w:rsidR="009B3C39">
        <w:t>amily is having a family reunion at Bear Lake Reserv</w:t>
      </w:r>
      <w:r w:rsidR="007329CA">
        <w:t>oi</w:t>
      </w:r>
      <w:r w:rsidR="009B3C39">
        <w:t xml:space="preserve">r and needs to see what the week’s weather is going to be like.  Need to know how to pack – will it be sunny and hot, or should we expect an occasional </w:t>
      </w:r>
      <w:r w:rsidR="00D27242">
        <w:t>rainstorm</w:t>
      </w:r>
      <w:r w:rsidR="009B3C39">
        <w:t>?</w:t>
      </w:r>
    </w:p>
    <w:p w14:paraId="527CDCDC" w14:textId="6188AFC7" w:rsidR="009B3C39" w:rsidRDefault="005B1F27" w:rsidP="005A00CB">
      <w:r>
        <w:t>A m</w:t>
      </w:r>
      <w:r w:rsidR="009B3C39">
        <w:t xml:space="preserve">other planning a birthday party for her daughter at the park this week. Needs to check the weather to see which day </w:t>
      </w:r>
      <w:proofErr w:type="gramStart"/>
      <w:r w:rsidR="009B3C39">
        <w:t>would be the best day for an outdoor picnic at the park</w:t>
      </w:r>
      <w:proofErr w:type="gramEnd"/>
      <w:r w:rsidR="009B3C39">
        <w:t>.</w:t>
      </w:r>
    </w:p>
    <w:p w14:paraId="54A44FEA" w14:textId="2B34128B" w:rsidR="009B3C39" w:rsidRDefault="009B3C39" w:rsidP="005A00CB">
      <w:r>
        <w:lastRenderedPageBreak/>
        <w:t>A group of teens want to check out the cross</w:t>
      </w:r>
      <w:r w:rsidR="007329CA">
        <w:t>-</w:t>
      </w:r>
      <w:r>
        <w:t>country skiing trails at Soda Springs.  They check the weather to see when snow is forecast so they can have the freshest snow available for exploring the many ski trails.</w:t>
      </w:r>
    </w:p>
    <w:p w14:paraId="07B82A7A" w14:textId="762ACBFF" w:rsidR="00C861E3" w:rsidRDefault="005B1F27" w:rsidP="005A00CB">
      <w:r>
        <w:t xml:space="preserve">A random citizen of Preston </w:t>
      </w:r>
      <w:r w:rsidR="00C861E3">
        <w:t xml:space="preserve">makes it a habit of checking the weather daily.  </w:t>
      </w:r>
      <w:r>
        <w:t>He likes</w:t>
      </w:r>
      <w:r w:rsidR="00C861E3">
        <w:t xml:space="preserve"> to look up the weather to plan his</w:t>
      </w:r>
      <w:r>
        <w:t xml:space="preserve"> </w:t>
      </w:r>
      <w:r w:rsidR="00C861E3">
        <w:t xml:space="preserve">day </w:t>
      </w:r>
      <w:proofErr w:type="gramStart"/>
      <w:r w:rsidR="00C861E3">
        <w:t>and also</w:t>
      </w:r>
      <w:proofErr w:type="gramEnd"/>
      <w:r w:rsidR="00C861E3">
        <w:t xml:space="preserve"> likes to read town articles over a bowl of Raisin Bran.</w:t>
      </w:r>
    </w:p>
    <w:p w14:paraId="3528CF2C" w14:textId="50648341" w:rsidR="005B1F27" w:rsidRDefault="005B1F27" w:rsidP="005A00CB">
      <w:r>
        <w:t xml:space="preserve">A person wants to see and read about what community happenings are current for their town.  </w:t>
      </w:r>
    </w:p>
    <w:p w14:paraId="35F40A8B" w14:textId="4FB895A6" w:rsidR="005A00CB" w:rsidRDefault="005A00CB" w:rsidP="005A00CB">
      <w:pPr>
        <w:pStyle w:val="Heading1"/>
      </w:pPr>
      <w:r>
        <w:t>Site Map</w:t>
      </w:r>
    </w:p>
    <w:p w14:paraId="16DD0FD7" w14:textId="7751F298" w:rsidR="007847CA" w:rsidRPr="007847CA" w:rsidRDefault="00CB233F" w:rsidP="007847CA">
      <w:r>
        <w:rPr>
          <w:noProof/>
        </w:rPr>
        <mc:AlternateContent>
          <mc:Choice Requires="wps">
            <w:drawing>
              <wp:anchor distT="0" distB="0" distL="114300" distR="114300" simplePos="0" relativeHeight="251659264" behindDoc="0" locked="0" layoutInCell="1" allowOverlap="1" wp14:anchorId="5D12F873" wp14:editId="29C623D0">
                <wp:simplePos x="0" y="0"/>
                <wp:positionH relativeFrom="column">
                  <wp:posOffset>2034540</wp:posOffset>
                </wp:positionH>
                <wp:positionV relativeFrom="paragraph">
                  <wp:posOffset>31115</wp:posOffset>
                </wp:positionV>
                <wp:extent cx="1219200" cy="3886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219200" cy="3886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2F873" id="Rectangle 4" o:spid="_x0000_s1026" style="position:absolute;margin-left:160.2pt;margin-top:2.45pt;width:96pt;height:3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" fillcolor="#00a0b8 [3204]" strokecolor="#004f5b [1604]" strokeweight="2pt">
                <v:textbox>
                  <w:txbxContent>
                    <w:p w14:paraId="5B0F1130" w14:textId="7E27E3CB" w:rsidR="007847CA" w:rsidRPr="007847CA" w:rsidRDefault="007847CA" w:rsidP="007847CA">
                      <w:pPr>
                        <w:jc w:val="center"/>
                        <w:rPr>
                          <w:color w:val="FFFFFF" w:themeColor="background1"/>
                        </w:rPr>
                      </w:pPr>
                      <w:r>
                        <w:rPr>
                          <w:color w:val="FFFFFF" w:themeColor="background1"/>
                        </w:rPr>
                        <w:t>HOME</w:t>
                      </w:r>
                    </w:p>
                  </w:txbxContent>
                </v:textbox>
              </v:rect>
            </w:pict>
          </mc:Fallback>
        </mc:AlternateContent>
      </w:r>
    </w:p>
    <w:p w14:paraId="57D5EC0B" w14:textId="13A1E3FB" w:rsidR="007847CA" w:rsidRDefault="00CB233F" w:rsidP="005A00CB">
      <w:r>
        <w:rPr>
          <w:noProof/>
        </w:rPr>
        <mc:AlternateContent>
          <mc:Choice Requires="wps">
            <w:drawing>
              <wp:anchor distT="0" distB="0" distL="114300" distR="114300" simplePos="0" relativeHeight="251666943" behindDoc="0" locked="0" layoutInCell="1" allowOverlap="1" wp14:anchorId="0105BFE8" wp14:editId="2504C98E">
                <wp:simplePos x="0" y="0"/>
                <wp:positionH relativeFrom="column">
                  <wp:posOffset>4831080</wp:posOffset>
                </wp:positionH>
                <wp:positionV relativeFrom="paragraph">
                  <wp:posOffset>223520</wp:posOffset>
                </wp:positionV>
                <wp:extent cx="0" cy="143510"/>
                <wp:effectExtent l="0" t="0" r="38100" b="27940"/>
                <wp:wrapNone/>
                <wp:docPr id="16" name="Straight Connector 16"/>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E10BF" id="Straight Connector 16" o:spid="_x0000_s1026" style="position:absolute;z-index:2516669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4pt,17.6pt" to="380.4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" strokecolor="black [3040]" strokeweight="1.5pt"/>
            </w:pict>
          </mc:Fallback>
        </mc:AlternateContent>
      </w:r>
      <w:r>
        <w:rPr>
          <w:noProof/>
        </w:rPr>
        <mc:AlternateContent>
          <mc:Choice Requires="wps">
            <w:drawing>
              <wp:anchor distT="0" distB="0" distL="114300" distR="114300" simplePos="0" relativeHeight="251671552" behindDoc="0" locked="0" layoutInCell="1" allowOverlap="1" wp14:anchorId="1DF26071" wp14:editId="55AADA7E">
                <wp:simplePos x="0" y="0"/>
                <wp:positionH relativeFrom="column">
                  <wp:posOffset>421640</wp:posOffset>
                </wp:positionH>
                <wp:positionV relativeFrom="paragraph">
                  <wp:posOffset>223520</wp:posOffset>
                </wp:positionV>
                <wp:extent cx="4414520" cy="6350"/>
                <wp:effectExtent l="0" t="0" r="24130" b="31750"/>
                <wp:wrapNone/>
                <wp:docPr id="13" name="Straight Connector 13"/>
                <wp:cNvGraphicFramePr/>
                <a:graphic xmlns:a="http://schemas.openxmlformats.org/drawingml/2006/main">
                  <a:graphicData uri="http://schemas.microsoft.com/office/word/2010/wordprocessingShape">
                    <wps:wsp>
                      <wps:cNvCnPr/>
                      <wps:spPr>
                        <a:xfrm>
                          <a:off x="0" y="0"/>
                          <a:ext cx="4414520" cy="63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D7201"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2pt,17.6pt" to="380.8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" strokecolor="black [3040]" strokeweight="1.5pt"/>
            </w:pict>
          </mc:Fallback>
        </mc:AlternateContent>
      </w:r>
      <w:r>
        <w:rPr>
          <w:noProof/>
        </w:rPr>
        <mc:AlternateContent>
          <mc:Choice Requires="wps">
            <w:drawing>
              <wp:anchor distT="0" distB="0" distL="114300" distR="114300" simplePos="0" relativeHeight="251660799" behindDoc="0" locked="0" layoutInCell="1" allowOverlap="1" wp14:anchorId="11A585F1" wp14:editId="428E2D34">
                <wp:simplePos x="0" y="0"/>
                <wp:positionH relativeFrom="column">
                  <wp:posOffset>434340</wp:posOffset>
                </wp:positionH>
                <wp:positionV relativeFrom="paragraph">
                  <wp:posOffset>223520</wp:posOffset>
                </wp:positionV>
                <wp:extent cx="0" cy="143510"/>
                <wp:effectExtent l="0" t="0" r="38100" b="27940"/>
                <wp:wrapNone/>
                <wp:docPr id="20" name="Straight Connector 20"/>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A2CCF" id="Straight Connector 20" o:spid="_x0000_s1026" style="position:absolute;z-index:2516607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17.6pt" to="34.2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" strokecolor="black [3040]" strokeweight="1.5pt"/>
            </w:pict>
          </mc:Fallback>
        </mc:AlternateContent>
      </w:r>
      <w:r>
        <w:rPr>
          <w:noProof/>
        </w:rPr>
        <mc:AlternateContent>
          <mc:Choice Requires="wps">
            <w:drawing>
              <wp:anchor distT="0" distB="0" distL="114300" distR="114300" simplePos="0" relativeHeight="251660287" behindDoc="0" locked="0" layoutInCell="1" allowOverlap="1" wp14:anchorId="07CB00FC" wp14:editId="44B3D944">
                <wp:simplePos x="0" y="0"/>
                <wp:positionH relativeFrom="column">
                  <wp:posOffset>1564640</wp:posOffset>
                </wp:positionH>
                <wp:positionV relativeFrom="paragraph">
                  <wp:posOffset>227330</wp:posOffset>
                </wp:positionV>
                <wp:extent cx="0" cy="143510"/>
                <wp:effectExtent l="0" t="0" r="38100" b="27940"/>
                <wp:wrapNone/>
                <wp:docPr id="19" name="Straight Connector 19"/>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E94EE9" id="Straight Connector 19" o:spid="_x0000_s1026" style="position:absolute;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2pt,17.9pt" to="123.2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" strokecolor="black [3040]" strokeweight="1.5pt"/>
            </w:pict>
          </mc:Fallback>
        </mc:AlternateContent>
      </w:r>
      <w:r>
        <w:rPr>
          <w:noProof/>
        </w:rPr>
        <mc:AlternateContent>
          <mc:Choice Requires="wps">
            <w:drawing>
              <wp:anchor distT="0" distB="0" distL="114300" distR="114300" simplePos="0" relativeHeight="251666431" behindDoc="0" locked="0" layoutInCell="1" allowOverlap="1" wp14:anchorId="3DC78E19" wp14:editId="0071792B">
                <wp:simplePos x="0" y="0"/>
                <wp:positionH relativeFrom="column">
                  <wp:posOffset>3756660</wp:posOffset>
                </wp:positionH>
                <wp:positionV relativeFrom="paragraph">
                  <wp:posOffset>227330</wp:posOffset>
                </wp:positionV>
                <wp:extent cx="0" cy="143510"/>
                <wp:effectExtent l="0" t="0" r="38100" b="27940"/>
                <wp:wrapNone/>
                <wp:docPr id="15" name="Straight Connector 15"/>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7F1CA5" id="Straight Connector 15" o:spid="_x0000_s1026" style="position:absolute;z-index:251666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8pt,17.9pt" to="295.8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" strokecolor="black [3040]" strokeweight="1.5pt"/>
            </w:pict>
          </mc:Fallback>
        </mc:AlternateContent>
      </w:r>
      <w:r>
        <w:rPr>
          <w:noProof/>
        </w:rPr>
        <mc:AlternateContent>
          <mc:Choice Requires="wps">
            <w:drawing>
              <wp:anchor distT="0" distB="0" distL="114300" distR="114300" simplePos="0" relativeHeight="251664383" behindDoc="0" locked="0" layoutInCell="1" allowOverlap="1" wp14:anchorId="35B87597" wp14:editId="4C578C36">
                <wp:simplePos x="0" y="0"/>
                <wp:positionH relativeFrom="column">
                  <wp:posOffset>2655570</wp:posOffset>
                </wp:positionH>
                <wp:positionV relativeFrom="paragraph">
                  <wp:posOffset>226060</wp:posOffset>
                </wp:positionV>
                <wp:extent cx="0" cy="143510"/>
                <wp:effectExtent l="0" t="0" r="38100" b="27940"/>
                <wp:wrapNone/>
                <wp:docPr id="14" name="Straight Connector 14"/>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324840" id="Straight Connector 14" o:spid="_x0000_s1026" style="position:absolute;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17.8pt" to="209.1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" strokecolor="black [3040]" strokeweight="1.5pt"/>
            </w:pict>
          </mc:Fallback>
        </mc:AlternateContent>
      </w:r>
      <w:r>
        <w:rPr>
          <w:noProof/>
        </w:rPr>
        <mc:AlternateContent>
          <mc:Choice Requires="wps">
            <w:drawing>
              <wp:anchor distT="0" distB="0" distL="114300" distR="114300" simplePos="0" relativeHeight="251670528" behindDoc="0" locked="0" layoutInCell="1" allowOverlap="1" wp14:anchorId="65EA2387" wp14:editId="66728236">
                <wp:simplePos x="0" y="0"/>
                <wp:positionH relativeFrom="column">
                  <wp:posOffset>2655570</wp:posOffset>
                </wp:positionH>
                <wp:positionV relativeFrom="paragraph">
                  <wp:posOffset>78740</wp:posOffset>
                </wp:positionV>
                <wp:extent cx="0" cy="143510"/>
                <wp:effectExtent l="0" t="0" r="38100" b="27940"/>
                <wp:wrapNone/>
                <wp:docPr id="12" name="Straight Connector 12"/>
                <wp:cNvGraphicFramePr/>
                <a:graphic xmlns:a="http://schemas.openxmlformats.org/drawingml/2006/main">
                  <a:graphicData uri="http://schemas.microsoft.com/office/word/2010/wordprocessingShape">
                    <wps:wsp>
                      <wps:cNvCnPr/>
                      <wps:spPr>
                        <a:xfrm>
                          <a:off x="0" y="0"/>
                          <a:ext cx="0" cy="1435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F4A37"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1pt,6.2pt" to="209.1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" strokecolor="black [3040]" strokeweight="1.5pt"/>
            </w:pict>
          </mc:Fallback>
        </mc:AlternateContent>
      </w:r>
      <w:r w:rsidR="007847CA">
        <w:rPr>
          <w:noProof/>
        </w:rPr>
        <mc:AlternateContent>
          <mc:Choice Requires="wps">
            <w:drawing>
              <wp:anchor distT="0" distB="0" distL="114300" distR="114300" simplePos="0" relativeHeight="251667456" behindDoc="0" locked="0" layoutInCell="1" allowOverlap="1" wp14:anchorId="0EC52C4A" wp14:editId="646E6E62">
                <wp:simplePos x="0" y="0"/>
                <wp:positionH relativeFrom="margin">
                  <wp:posOffset>3307080</wp:posOffset>
                </wp:positionH>
                <wp:positionV relativeFrom="paragraph">
                  <wp:posOffset>311150</wp:posOffset>
                </wp:positionV>
                <wp:extent cx="906780" cy="601980"/>
                <wp:effectExtent l="0" t="0" r="26670" b="26670"/>
                <wp:wrapNone/>
                <wp:docPr id="9" name="Rectangle 9"/>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298D8" w14:textId="021F7D60" w:rsidR="007847CA" w:rsidRPr="007847CA" w:rsidRDefault="007847CA" w:rsidP="007847CA">
                            <w:pPr>
                              <w:jc w:val="center"/>
                              <w:rPr>
                                <w:color w:val="FFFFFF" w:themeColor="background1"/>
                              </w:rPr>
                            </w:pPr>
                            <w:r>
                              <w:rPr>
                                <w:color w:val="FFFFFF" w:themeColor="background1"/>
                              </w:rPr>
                              <w:t>STORM CENTER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52C4A" id="Rectangle 9" o:spid="_x0000_s1027" style="position:absolute;margin-left:260.4pt;margin-top:24.5pt;width:71.4pt;height:47.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7MmewIAAEo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" fillcolor="#00a0b8 [3204]" strokecolor="#004f5b [1604]" strokeweight="2pt">
                <v:textbox>
                  <w:txbxContent>
                    <w:p w14:paraId="220298D8" w14:textId="021F7D60" w:rsidR="007847CA" w:rsidRPr="007847CA" w:rsidRDefault="007847CA" w:rsidP="007847CA">
                      <w:pPr>
                        <w:jc w:val="center"/>
                        <w:rPr>
                          <w:color w:val="FFFFFF" w:themeColor="background1"/>
                        </w:rPr>
                      </w:pPr>
                      <w:r>
                        <w:rPr>
                          <w:color w:val="FFFFFF" w:themeColor="background1"/>
                        </w:rPr>
                        <w:t>STORM CENTER</w:t>
                      </w:r>
                    </w:p>
                  </w:txbxContent>
                </v:textbox>
                <w10:wrap anchorx="margin"/>
              </v:rect>
            </w:pict>
          </mc:Fallback>
        </mc:AlternateContent>
      </w:r>
    </w:p>
    <w:p w14:paraId="32AB3F53" w14:textId="1A9EC16B" w:rsidR="00CB233F" w:rsidRDefault="007847CA" w:rsidP="005A00CB">
      <w:r>
        <w:rPr>
          <w:noProof/>
        </w:rPr>
        <mc:AlternateContent>
          <mc:Choice Requires="wps">
            <w:drawing>
              <wp:anchor distT="0" distB="0" distL="114300" distR="114300" simplePos="0" relativeHeight="251669504" behindDoc="0" locked="0" layoutInCell="1" allowOverlap="1" wp14:anchorId="3E65E024" wp14:editId="56E1EB79">
                <wp:simplePos x="0" y="0"/>
                <wp:positionH relativeFrom="margin">
                  <wp:posOffset>4389120</wp:posOffset>
                </wp:positionH>
                <wp:positionV relativeFrom="paragraph">
                  <wp:posOffset>4445</wp:posOffset>
                </wp:positionV>
                <wp:extent cx="906780" cy="601980"/>
                <wp:effectExtent l="0" t="0" r="26670" b="26670"/>
                <wp:wrapNone/>
                <wp:docPr id="11" name="Rectangle 11"/>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3E1695" w14:textId="4D23635E" w:rsidR="007847CA" w:rsidRPr="007847CA" w:rsidRDefault="007847CA" w:rsidP="007847CA">
                            <w:pPr>
                              <w:jc w:val="center"/>
                              <w:rPr>
                                <w:color w:val="FFFFFF" w:themeColor="background1"/>
                              </w:rPr>
                            </w:pPr>
                            <w:r>
                              <w:rPr>
                                <w:color w:val="FFFFFF" w:themeColor="background1"/>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65E024" id="Rectangle 11" o:spid="_x0000_s1028" style="position:absolute;margin-left:345.6pt;margin-top:.35pt;width:71.4pt;height:47.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" fillcolor="#00a0b8 [3204]" strokecolor="#004f5b [1604]" strokeweight="2pt">
                <v:textbox>
                  <w:txbxContent>
                    <w:p w14:paraId="193E1695" w14:textId="4D23635E" w:rsidR="007847CA" w:rsidRPr="007847CA" w:rsidRDefault="007847CA" w:rsidP="007847CA">
                      <w:pPr>
                        <w:jc w:val="center"/>
                        <w:rPr>
                          <w:color w:val="FFFFFF" w:themeColor="background1"/>
                        </w:rPr>
                      </w:pPr>
                      <w:r>
                        <w:rPr>
                          <w:color w:val="FFFFFF" w:themeColor="background1"/>
                        </w:rPr>
                        <w:t>GALLERY</w:t>
                      </w:r>
                    </w:p>
                  </w:txbxContent>
                </v:textbox>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2AF2BC5" wp14:editId="6F1A7103">
                <wp:simplePos x="0" y="0"/>
                <wp:positionH relativeFrom="margin">
                  <wp:posOffset>2202180</wp:posOffset>
                </wp:positionH>
                <wp:positionV relativeFrom="paragraph">
                  <wp:posOffset>4445</wp:posOffset>
                </wp:positionV>
                <wp:extent cx="906780" cy="6019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DF962" w14:textId="46675D43" w:rsidR="007847CA" w:rsidRPr="007847CA" w:rsidRDefault="007847CA" w:rsidP="007847CA">
                            <w:pPr>
                              <w:jc w:val="center"/>
                              <w:rPr>
                                <w:color w:val="FFFFFF" w:themeColor="background1"/>
                              </w:rPr>
                            </w:pPr>
                            <w:r>
                              <w:rPr>
                                <w:color w:val="FFFFFF" w:themeColor="background1"/>
                              </w:rPr>
                              <w:t>FISH HAVEN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F2BC5" id="Rectangle 8" o:spid="_x0000_s1029" style="position:absolute;margin-left:173.4pt;margin-top:.35pt;width:71.4pt;height:4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" fillcolor="#00a0b8 [3204]" strokecolor="#004f5b [1604]" strokeweight="2pt">
                <v:textbox>
                  <w:txbxContent>
                    <w:p w14:paraId="26EDF962" w14:textId="46675D43" w:rsidR="007847CA" w:rsidRPr="007847CA" w:rsidRDefault="007847CA" w:rsidP="007847CA">
                      <w:pPr>
                        <w:jc w:val="center"/>
                        <w:rPr>
                          <w:color w:val="FFFFFF" w:themeColor="background1"/>
                        </w:rPr>
                      </w:pPr>
                      <w:r>
                        <w:rPr>
                          <w:color w:val="FFFFFF" w:themeColor="background1"/>
                        </w:rPr>
                        <w:t>FISH HAVEN</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4062B0DF" wp14:editId="46C42DB6">
                <wp:simplePos x="0" y="0"/>
                <wp:positionH relativeFrom="margin">
                  <wp:posOffset>1104900</wp:posOffset>
                </wp:positionH>
                <wp:positionV relativeFrom="paragraph">
                  <wp:posOffset>4445</wp:posOffset>
                </wp:positionV>
                <wp:extent cx="906780" cy="6019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69C2A" w14:textId="095571C0" w:rsidR="007847CA" w:rsidRPr="007847CA" w:rsidRDefault="007847CA" w:rsidP="007847CA">
                            <w:pPr>
                              <w:jc w:val="center"/>
                              <w:rPr>
                                <w:color w:val="FFFFFF" w:themeColor="background1"/>
                              </w:rPr>
                            </w:pPr>
                            <w:r>
                              <w:rPr>
                                <w:color w:val="FFFFFF" w:themeColor="background1"/>
                              </w:rPr>
                              <w:t>SODA SPRINGS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2B0DF" id="Rectangle 7" o:spid="_x0000_s1030" style="position:absolute;margin-left:87pt;margin-top:.35pt;width:71.4pt;height:47.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" fillcolor="#00a0b8 [3204]" strokecolor="#004f5b [1604]" strokeweight="2pt">
                <v:textbox>
                  <w:txbxContent>
                    <w:p w14:paraId="4BF69C2A" w14:textId="095571C0" w:rsidR="007847CA" w:rsidRPr="007847CA" w:rsidRDefault="007847CA" w:rsidP="007847CA">
                      <w:pPr>
                        <w:jc w:val="center"/>
                        <w:rPr>
                          <w:color w:val="FFFFFF" w:themeColor="background1"/>
                        </w:rPr>
                      </w:pPr>
                      <w:r>
                        <w:rPr>
                          <w:color w:val="FFFFFF" w:themeColor="background1"/>
                        </w:rPr>
                        <w:t>SODA SPRINGS</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2FF25E0C" wp14:editId="07579A39">
                <wp:simplePos x="0" y="0"/>
                <wp:positionH relativeFrom="margin">
                  <wp:align>left</wp:align>
                </wp:positionH>
                <wp:positionV relativeFrom="paragraph">
                  <wp:posOffset>4445</wp:posOffset>
                </wp:positionV>
                <wp:extent cx="906780" cy="6019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906780" cy="601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3F426F" w14:textId="4F259F6F" w:rsidR="007847CA" w:rsidRPr="007847CA" w:rsidRDefault="007847CA" w:rsidP="007847CA">
                            <w:pPr>
                              <w:jc w:val="center"/>
                              <w:rPr>
                                <w:color w:val="FFFFFF" w:themeColor="background1"/>
                              </w:rPr>
                            </w:pPr>
                            <w:r>
                              <w:rPr>
                                <w:color w:val="FFFFFF" w:themeColor="background1"/>
                              </w:rPr>
                              <w:t>PRESTON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25E0C" id="Rectangle 6" o:spid="_x0000_s1031" style="position:absolute;margin-left:0;margin-top:.35pt;width:71.4pt;height:47.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" fillcolor="#00a0b8 [3204]" strokecolor="#004f5b [1604]" strokeweight="2pt">
                <v:textbox>
                  <w:txbxContent>
                    <w:p w14:paraId="313F426F" w14:textId="4F259F6F" w:rsidR="007847CA" w:rsidRPr="007847CA" w:rsidRDefault="007847CA" w:rsidP="007847CA">
                      <w:pPr>
                        <w:jc w:val="center"/>
                        <w:rPr>
                          <w:color w:val="FFFFFF" w:themeColor="background1"/>
                        </w:rPr>
                      </w:pPr>
                      <w:r>
                        <w:rPr>
                          <w:color w:val="FFFFFF" w:themeColor="background1"/>
                        </w:rPr>
                        <w:t>PRESTON</w:t>
                      </w:r>
                    </w:p>
                  </w:txbxContent>
                </v:textbox>
                <w10:wrap anchorx="margin"/>
              </v:rect>
            </w:pict>
          </mc:Fallback>
        </mc:AlternateContent>
      </w:r>
      <w:r w:rsidR="005A00CB">
        <w:t>S</w:t>
      </w:r>
    </w:p>
    <w:p w14:paraId="6BF63505" w14:textId="00B5375E" w:rsidR="00CB233F" w:rsidRDefault="00CB233F" w:rsidP="005A00CB"/>
    <w:p w14:paraId="0B900A80" w14:textId="3EBEAC06" w:rsidR="00CB233F" w:rsidRPr="00A55730" w:rsidRDefault="00A55730" w:rsidP="005A00CB">
      <w:pPr>
        <w:rPr>
          <w:sz w:val="20"/>
        </w:rPr>
      </w:pPr>
      <w:r w:rsidRPr="00A55730">
        <w:rPr>
          <w:sz w:val="20"/>
        </w:rPr>
        <w:t>Figure 1- weathertown.net Site Map, demonstrating the structure of the site.</w:t>
      </w:r>
    </w:p>
    <w:p w14:paraId="56B24278" w14:textId="62E1DDE5" w:rsidR="00A55730" w:rsidRPr="00DF3BD5" w:rsidRDefault="00A55730" w:rsidP="00A55730">
      <w:pPr>
        <w:pStyle w:val="Heading1"/>
      </w:pPr>
      <w:r>
        <w:t>Style Guide</w:t>
      </w:r>
    </w:p>
    <w:p w14:paraId="204DC427" w14:textId="6A7B14C1" w:rsidR="00EC3A48" w:rsidRPr="00A55730" w:rsidRDefault="00EC3A48" w:rsidP="00A55730">
      <w:pPr>
        <w:pStyle w:val="Heading2"/>
      </w:pPr>
      <w:r w:rsidRPr="00A55730">
        <w:t>color scheme</w:t>
      </w:r>
    </w:p>
    <w:p w14:paraId="748669B6" w14:textId="249B6AAC" w:rsidR="00341C39" w:rsidRPr="00341C39" w:rsidRDefault="00AE1C7A" w:rsidP="00341C39">
      <w:r>
        <w:rPr>
          <w:noProof/>
        </w:rPr>
        <w:drawing>
          <wp:anchor distT="0" distB="0" distL="114300" distR="114300" simplePos="0" relativeHeight="251675648" behindDoc="0" locked="0" layoutInCell="1" allowOverlap="1" wp14:anchorId="3ADA72AE" wp14:editId="52433810">
            <wp:simplePos x="0" y="0"/>
            <wp:positionH relativeFrom="margin">
              <wp:align>left</wp:align>
            </wp:positionH>
            <wp:positionV relativeFrom="paragraph">
              <wp:posOffset>744220</wp:posOffset>
            </wp:positionV>
            <wp:extent cx="2409825" cy="1506220"/>
            <wp:effectExtent l="0" t="0" r="9525" b="0"/>
            <wp:wrapSquare wrapText="bothSides"/>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08080-404040-e9e9e9-eb7903-03808f.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7490" cy="1585831"/>
                    </a:xfrm>
                    <a:prstGeom prst="rect">
                      <a:avLst/>
                    </a:prstGeom>
                  </pic:spPr>
                </pic:pic>
              </a:graphicData>
            </a:graphic>
            <wp14:sizeRelH relativeFrom="margin">
              <wp14:pctWidth>0</wp14:pctWidth>
            </wp14:sizeRelH>
            <wp14:sizeRelV relativeFrom="margin">
              <wp14:pctHeight>0</wp14:pctHeight>
            </wp14:sizeRelV>
          </wp:anchor>
        </w:drawing>
      </w:r>
      <w:r w:rsidR="00341C39">
        <w:t xml:space="preserve">The color scheme is based off the colors in the logo, </w:t>
      </w:r>
      <w:r w:rsidR="00176F31">
        <w:t>blue</w:t>
      </w:r>
      <w:r w:rsidR="00341C39">
        <w:t xml:space="preserve"> being the dominant color and </w:t>
      </w:r>
      <w:r w:rsidR="00176F31">
        <w:t>orange</w:t>
      </w:r>
      <w:r w:rsidR="00341C39">
        <w:t xml:space="preserve"> being a secondary color.  </w:t>
      </w:r>
      <w:r w:rsidR="00A55730">
        <w:t>The nav bar will be #038</w:t>
      </w:r>
      <w:r w:rsidR="00176F31">
        <w:t xml:space="preserve">08f blue and buttons will be orange.  </w:t>
      </w:r>
    </w:p>
    <w:p w14:paraId="366F7A25" w14:textId="5D9E7FD8" w:rsidR="00341C39" w:rsidRDefault="00341C39" w:rsidP="00EC3A48">
      <w:pPr>
        <w:rPr>
          <w:noProof/>
        </w:rPr>
      </w:pPr>
    </w:p>
    <w:p w14:paraId="5FF24114" w14:textId="77777777" w:rsidR="00AE1C7A" w:rsidRDefault="00AE1C7A" w:rsidP="005B1F27">
      <w:pPr>
        <w:rPr>
          <w:sz w:val="20"/>
        </w:rPr>
      </w:pPr>
    </w:p>
    <w:p w14:paraId="7A7F615A" w14:textId="77777777" w:rsidR="00AE1C7A" w:rsidRDefault="00AE1C7A" w:rsidP="005B1F27">
      <w:pPr>
        <w:rPr>
          <w:sz w:val="20"/>
        </w:rPr>
      </w:pPr>
    </w:p>
    <w:p w14:paraId="7B7FEB28" w14:textId="77777777" w:rsidR="00AE1C7A" w:rsidRDefault="00AE1C7A" w:rsidP="005B1F27">
      <w:pPr>
        <w:rPr>
          <w:sz w:val="20"/>
        </w:rPr>
      </w:pPr>
    </w:p>
    <w:p w14:paraId="01415525" w14:textId="77777777" w:rsidR="00AE1C7A" w:rsidRDefault="00AE1C7A" w:rsidP="005B1F27">
      <w:pPr>
        <w:rPr>
          <w:sz w:val="20"/>
        </w:rPr>
      </w:pPr>
    </w:p>
    <w:p w14:paraId="0725E428" w14:textId="426C301A" w:rsidR="005B1F27" w:rsidRPr="00A55730" w:rsidRDefault="005B1F27" w:rsidP="005B1F27">
      <w:pPr>
        <w:rPr>
          <w:sz w:val="20"/>
        </w:rPr>
      </w:pPr>
      <w:r w:rsidRPr="00A55730">
        <w:rPr>
          <w:sz w:val="20"/>
        </w:rPr>
        <w:t xml:space="preserve">Figure </w:t>
      </w:r>
      <w:r>
        <w:rPr>
          <w:sz w:val="20"/>
        </w:rPr>
        <w:t>2</w:t>
      </w:r>
      <w:r w:rsidRPr="00A55730">
        <w:rPr>
          <w:sz w:val="20"/>
        </w:rPr>
        <w:t xml:space="preserve">- </w:t>
      </w:r>
      <w:r>
        <w:rPr>
          <w:sz w:val="20"/>
        </w:rPr>
        <w:t>Color scheme for weathertown.net</w:t>
      </w:r>
      <w:r w:rsidRPr="00A55730">
        <w:rPr>
          <w:sz w:val="20"/>
        </w:rPr>
        <w:t>.</w:t>
      </w:r>
    </w:p>
    <w:p w14:paraId="536C04E6" w14:textId="5C02E502" w:rsidR="005B1F27" w:rsidRDefault="005B1F27" w:rsidP="00EC3A48">
      <w:pPr>
        <w:rPr>
          <w:noProof/>
        </w:rPr>
      </w:pPr>
      <w:r>
        <w:rPr>
          <w:noProof/>
        </w:rPr>
        <w:t>For visualization purposes see the following website mockup to understand how colors may be applied.</w:t>
      </w:r>
    </w:p>
    <w:p w14:paraId="68173BAB" w14:textId="6052B60A" w:rsidR="005B1F27" w:rsidRDefault="00AE1C7A" w:rsidP="00EC3A48">
      <w:pPr>
        <w:rPr>
          <w:noProof/>
        </w:rPr>
      </w:pPr>
      <w:r>
        <w:rPr>
          <w:noProof/>
          <w:sz w:val="20"/>
        </w:rPr>
        <w:lastRenderedPageBreak/>
        <w:drawing>
          <wp:anchor distT="0" distB="0" distL="114300" distR="114300" simplePos="0" relativeHeight="251676672" behindDoc="0" locked="0" layoutInCell="1" allowOverlap="1" wp14:anchorId="6F05D921" wp14:editId="443B6186">
            <wp:simplePos x="0" y="0"/>
            <wp:positionH relativeFrom="margin">
              <wp:align>right</wp:align>
            </wp:positionH>
            <wp:positionV relativeFrom="paragraph">
              <wp:posOffset>19831</wp:posOffset>
            </wp:positionV>
            <wp:extent cx="1618359" cy="5091333"/>
            <wp:effectExtent l="0" t="0" r="1270" b="0"/>
            <wp:wrapSquare wrapText="bothSides"/>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mockup-sm.jpg"/>
                    <pic:cNvPicPr/>
                  </pic:nvPicPr>
                  <pic:blipFill>
                    <a:blip r:embed="rId12">
                      <a:extLst>
                        <a:ext uri="{28A0092B-C50C-407E-A947-70E740481C1C}">
                          <a14:useLocalDpi xmlns:a14="http://schemas.microsoft.com/office/drawing/2010/main" val="0"/>
                        </a:ext>
                      </a:extLst>
                    </a:blip>
                    <a:stretch>
                      <a:fillRect/>
                    </a:stretch>
                  </pic:blipFill>
                  <pic:spPr>
                    <a:xfrm>
                      <a:off x="0" y="0"/>
                      <a:ext cx="1618359" cy="5091333"/>
                    </a:xfrm>
                    <a:prstGeom prst="rect">
                      <a:avLst/>
                    </a:prstGeom>
                  </pic:spPr>
                </pic:pic>
              </a:graphicData>
            </a:graphic>
          </wp:anchor>
        </w:drawing>
      </w:r>
      <w:r w:rsidR="005B1F27">
        <w:rPr>
          <w:noProof/>
        </w:rPr>
        <w:drawing>
          <wp:inline distT="0" distB="0" distL="0" distR="0" wp14:anchorId="0941748D" wp14:editId="367E8D71">
            <wp:extent cx="2948354" cy="2952108"/>
            <wp:effectExtent l="0" t="0" r="4445" b="127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mockup-l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6302" cy="3000117"/>
                    </a:xfrm>
                    <a:prstGeom prst="rect">
                      <a:avLst/>
                    </a:prstGeom>
                  </pic:spPr>
                </pic:pic>
              </a:graphicData>
            </a:graphic>
          </wp:inline>
        </w:drawing>
      </w:r>
    </w:p>
    <w:p w14:paraId="4AEB58AA" w14:textId="5CF73ABB" w:rsidR="005B1F27" w:rsidRDefault="005B1F27" w:rsidP="005B1F27">
      <w:pPr>
        <w:rPr>
          <w:sz w:val="20"/>
        </w:rPr>
      </w:pPr>
      <w:r w:rsidRPr="00A55730">
        <w:rPr>
          <w:sz w:val="20"/>
        </w:rPr>
        <w:t xml:space="preserve">Figure </w:t>
      </w:r>
      <w:r>
        <w:rPr>
          <w:sz w:val="20"/>
        </w:rPr>
        <w:t>3</w:t>
      </w:r>
      <w:r w:rsidRPr="00A55730">
        <w:rPr>
          <w:sz w:val="20"/>
        </w:rPr>
        <w:t xml:space="preserve">- weathertown.net </w:t>
      </w:r>
      <w:r>
        <w:rPr>
          <w:sz w:val="20"/>
        </w:rPr>
        <w:t>color scheme mockup</w:t>
      </w:r>
      <w:r w:rsidR="00052257">
        <w:rPr>
          <w:sz w:val="20"/>
        </w:rPr>
        <w:t>, desktop view</w:t>
      </w:r>
    </w:p>
    <w:p w14:paraId="1394F380" w14:textId="2C51FC8F" w:rsidR="00CB20F7" w:rsidRDefault="00CB20F7" w:rsidP="005B1F27">
      <w:pPr>
        <w:rPr>
          <w:sz w:val="20"/>
        </w:rPr>
      </w:pPr>
    </w:p>
    <w:p w14:paraId="216821D6" w14:textId="77777777" w:rsidR="00AE1C7A" w:rsidRDefault="00AE1C7A" w:rsidP="00CB20F7">
      <w:pPr>
        <w:rPr>
          <w:sz w:val="20"/>
        </w:rPr>
      </w:pPr>
    </w:p>
    <w:p w14:paraId="5BBB18BC" w14:textId="77777777" w:rsidR="00AE1C7A" w:rsidRDefault="00AE1C7A" w:rsidP="00CB20F7">
      <w:pPr>
        <w:rPr>
          <w:sz w:val="20"/>
        </w:rPr>
      </w:pPr>
    </w:p>
    <w:p w14:paraId="223B2B32" w14:textId="77777777" w:rsidR="00AE1C7A" w:rsidRDefault="00AE1C7A" w:rsidP="00CB20F7">
      <w:pPr>
        <w:rPr>
          <w:sz w:val="20"/>
        </w:rPr>
      </w:pPr>
    </w:p>
    <w:p w14:paraId="1595EE03" w14:textId="77777777" w:rsidR="00AE1C7A" w:rsidRDefault="00AE1C7A" w:rsidP="00CB20F7">
      <w:pPr>
        <w:rPr>
          <w:sz w:val="20"/>
        </w:rPr>
      </w:pPr>
    </w:p>
    <w:p w14:paraId="22895568" w14:textId="52F4D4D6" w:rsidR="00CB20F7" w:rsidRDefault="00CB20F7" w:rsidP="00CB20F7">
      <w:pPr>
        <w:rPr>
          <w:sz w:val="20"/>
        </w:rPr>
      </w:pPr>
      <w:r w:rsidRPr="00A55730">
        <w:rPr>
          <w:sz w:val="20"/>
        </w:rPr>
        <w:t xml:space="preserve">Figure </w:t>
      </w:r>
      <w:r>
        <w:rPr>
          <w:sz w:val="20"/>
        </w:rPr>
        <w:t>4</w:t>
      </w:r>
      <w:r w:rsidRPr="00A55730">
        <w:rPr>
          <w:sz w:val="20"/>
        </w:rPr>
        <w:t xml:space="preserve">- weathertown.net </w:t>
      </w:r>
      <w:r>
        <w:rPr>
          <w:sz w:val="20"/>
        </w:rPr>
        <w:t xml:space="preserve">color scheme mockup, </w:t>
      </w:r>
      <w:r>
        <w:rPr>
          <w:sz w:val="20"/>
        </w:rPr>
        <w:t>mobile</w:t>
      </w:r>
      <w:r>
        <w:rPr>
          <w:sz w:val="20"/>
        </w:rPr>
        <w:t xml:space="preserve"> view</w:t>
      </w:r>
    </w:p>
    <w:p w14:paraId="6DD6544F" w14:textId="77777777" w:rsidR="00CB20F7" w:rsidRPr="00A55730" w:rsidRDefault="00CB20F7" w:rsidP="005B1F27">
      <w:pPr>
        <w:rPr>
          <w:sz w:val="20"/>
        </w:rPr>
      </w:pPr>
    </w:p>
    <w:p w14:paraId="713C28EE" w14:textId="77777777" w:rsidR="005B1F27" w:rsidRDefault="005B1F27" w:rsidP="00EC3A48">
      <w:pPr>
        <w:rPr>
          <w:noProof/>
        </w:rPr>
      </w:pPr>
    </w:p>
    <w:p w14:paraId="049D6D30" w14:textId="134CE84A" w:rsidR="00EC3A48" w:rsidRDefault="00EC3A48" w:rsidP="00EC3A48">
      <w:pPr>
        <w:pStyle w:val="Heading2"/>
      </w:pPr>
      <w:r>
        <w:t>typography</w:t>
      </w:r>
    </w:p>
    <w:p w14:paraId="08781150" w14:textId="1E68CC68" w:rsidR="0020658B" w:rsidRPr="0020658B" w:rsidRDefault="0020658B" w:rsidP="0020658B">
      <w:r>
        <w:t>The primary text fonts are Google Fonts: Karla and Montserrat.</w:t>
      </w:r>
    </w:p>
    <w:tbl>
      <w:tblPr>
        <w:tblStyle w:val="TableGrid"/>
        <w:tblW w:w="0" w:type="auto"/>
        <w:tblLook w:val="04A0" w:firstRow="1" w:lastRow="0" w:firstColumn="1" w:lastColumn="0" w:noHBand="0" w:noVBand="1"/>
      </w:tblPr>
      <w:tblGrid>
        <w:gridCol w:w="2090"/>
        <w:gridCol w:w="2013"/>
        <w:gridCol w:w="931"/>
        <w:gridCol w:w="1276"/>
        <w:gridCol w:w="2307"/>
      </w:tblGrid>
      <w:tr w:rsidR="000C2740" w14:paraId="53A408CE" w14:textId="77777777" w:rsidTr="000C2740">
        <w:trPr>
          <w:trHeight w:val="559"/>
        </w:trPr>
        <w:tc>
          <w:tcPr>
            <w:tcW w:w="2090" w:type="dxa"/>
          </w:tcPr>
          <w:p w14:paraId="6A3E007F" w14:textId="7F3BAE1C" w:rsidR="004F11EA" w:rsidRDefault="004F11EA" w:rsidP="00176F31">
            <w:r>
              <w:t>Site header</w:t>
            </w:r>
          </w:p>
        </w:tc>
        <w:tc>
          <w:tcPr>
            <w:tcW w:w="2013" w:type="dxa"/>
          </w:tcPr>
          <w:p w14:paraId="67A5E9B1" w14:textId="2F965BF4" w:rsidR="00176F31" w:rsidRDefault="0020658B" w:rsidP="00176F31">
            <w:r>
              <w:t>Karla</w:t>
            </w:r>
            <w:r w:rsidR="006A2DD7">
              <w:t xml:space="preserve"> Bold</w:t>
            </w:r>
          </w:p>
        </w:tc>
        <w:tc>
          <w:tcPr>
            <w:tcW w:w="931" w:type="dxa"/>
          </w:tcPr>
          <w:p w14:paraId="6303182B" w14:textId="5692AE6F" w:rsidR="00176F31" w:rsidRDefault="002D5120" w:rsidP="00176F31">
            <w:r>
              <w:t>3</w:t>
            </w:r>
            <w:r w:rsidR="006A2DD7">
              <w:t>5</w:t>
            </w:r>
            <w:r w:rsidR="0020658B">
              <w:t>px</w:t>
            </w:r>
          </w:p>
        </w:tc>
        <w:tc>
          <w:tcPr>
            <w:tcW w:w="1276" w:type="dxa"/>
          </w:tcPr>
          <w:p w14:paraId="08C326E8" w14:textId="74B485FD" w:rsidR="00176F31" w:rsidRDefault="009E0559" w:rsidP="00176F31">
            <w:r>
              <w:t>#e9e9e9</w:t>
            </w:r>
          </w:p>
        </w:tc>
        <w:tc>
          <w:tcPr>
            <w:tcW w:w="2307" w:type="dxa"/>
            <w:shd w:val="clear" w:color="auto" w:fill="FFC000"/>
          </w:tcPr>
          <w:p w14:paraId="41B83A5E" w14:textId="63C1C292" w:rsidR="00176F31" w:rsidRPr="009E0559" w:rsidRDefault="0020658B" w:rsidP="00176F31">
            <w:pPr>
              <w:rPr>
                <w:rFonts w:ascii="Karla bold" w:hAnsi="Karla bold"/>
                <w:color w:val="FFFFFF" w:themeColor="background1"/>
                <w:sz w:val="50"/>
                <w:szCs w:val="50"/>
              </w:rPr>
            </w:pPr>
            <w:r w:rsidRPr="009E0559">
              <w:rPr>
                <w:rFonts w:ascii="Karla bold" w:hAnsi="Karla bold"/>
                <w:color w:val="FFFFFF" w:themeColor="background1"/>
                <w:sz w:val="50"/>
                <w:szCs w:val="50"/>
              </w:rPr>
              <w:t>Sample</w:t>
            </w:r>
          </w:p>
        </w:tc>
      </w:tr>
      <w:tr w:rsidR="000C2740" w14:paraId="7D461801" w14:textId="77777777" w:rsidTr="000C2740">
        <w:trPr>
          <w:trHeight w:val="266"/>
        </w:trPr>
        <w:tc>
          <w:tcPr>
            <w:tcW w:w="2090" w:type="dxa"/>
          </w:tcPr>
          <w:p w14:paraId="56F2ACD0" w14:textId="592F1B6B" w:rsidR="00176F31" w:rsidRDefault="0020658B" w:rsidP="00176F31">
            <w:r>
              <w:t>Primary Navigation</w:t>
            </w:r>
          </w:p>
        </w:tc>
        <w:tc>
          <w:tcPr>
            <w:tcW w:w="2013" w:type="dxa"/>
          </w:tcPr>
          <w:p w14:paraId="36DC8992" w14:textId="5676C880" w:rsidR="00176F31" w:rsidRDefault="0020658B" w:rsidP="00176F31">
            <w:r>
              <w:t>Karla</w:t>
            </w:r>
          </w:p>
        </w:tc>
        <w:tc>
          <w:tcPr>
            <w:tcW w:w="931" w:type="dxa"/>
          </w:tcPr>
          <w:p w14:paraId="45966FFE" w14:textId="6E00B24D" w:rsidR="00176F31" w:rsidRDefault="002D5120" w:rsidP="00176F31">
            <w:r>
              <w:t>2</w:t>
            </w:r>
            <w:r w:rsidR="009E0559">
              <w:t>0</w:t>
            </w:r>
            <w:r w:rsidR="0020658B">
              <w:t>px</w:t>
            </w:r>
          </w:p>
        </w:tc>
        <w:tc>
          <w:tcPr>
            <w:tcW w:w="1276" w:type="dxa"/>
          </w:tcPr>
          <w:p w14:paraId="375347D4" w14:textId="133984D1" w:rsidR="00176F31" w:rsidRDefault="009E0559" w:rsidP="00176F31">
            <w:r>
              <w:t>#e9e9e9</w:t>
            </w:r>
          </w:p>
        </w:tc>
        <w:tc>
          <w:tcPr>
            <w:tcW w:w="2307" w:type="dxa"/>
            <w:shd w:val="clear" w:color="auto" w:fill="404040" w:themeFill="text1" w:themeFillTint="BF"/>
          </w:tcPr>
          <w:p w14:paraId="10F760B7" w14:textId="0F8DB0A9" w:rsidR="00176F31" w:rsidRPr="009E0559" w:rsidRDefault="0020658B" w:rsidP="00176F31">
            <w:pPr>
              <w:rPr>
                <w:rFonts w:ascii="Karla" w:hAnsi="Karla"/>
                <w:sz w:val="20"/>
                <w:szCs w:val="20"/>
              </w:rPr>
            </w:pPr>
            <w:r w:rsidRPr="009E0559">
              <w:rPr>
                <w:rFonts w:ascii="Karla" w:hAnsi="Karla"/>
                <w:color w:val="FFFFFF" w:themeColor="background1"/>
                <w:sz w:val="20"/>
                <w:szCs w:val="20"/>
              </w:rPr>
              <w:t>Sample</w:t>
            </w:r>
          </w:p>
        </w:tc>
      </w:tr>
      <w:tr w:rsidR="00AF332D" w14:paraId="5D0C35D7" w14:textId="77777777" w:rsidTr="000C2740">
        <w:trPr>
          <w:trHeight w:val="514"/>
        </w:trPr>
        <w:tc>
          <w:tcPr>
            <w:tcW w:w="2090" w:type="dxa"/>
          </w:tcPr>
          <w:p w14:paraId="26451998" w14:textId="60BED231" w:rsidR="00AF332D" w:rsidRDefault="00AF332D" w:rsidP="00AF332D">
            <w:r>
              <w:t>Navigation Link Selected</w:t>
            </w:r>
          </w:p>
        </w:tc>
        <w:tc>
          <w:tcPr>
            <w:tcW w:w="2013" w:type="dxa"/>
          </w:tcPr>
          <w:p w14:paraId="43F3935E" w14:textId="540E9D38" w:rsidR="00AF332D" w:rsidRDefault="000C2740" w:rsidP="00AF332D">
            <w:r>
              <w:t>Karla</w:t>
            </w:r>
          </w:p>
        </w:tc>
        <w:tc>
          <w:tcPr>
            <w:tcW w:w="931" w:type="dxa"/>
          </w:tcPr>
          <w:p w14:paraId="72694AFF" w14:textId="45478CED" w:rsidR="00AF332D" w:rsidRDefault="002D5120" w:rsidP="00AF332D">
            <w:r>
              <w:t>2</w:t>
            </w:r>
            <w:r w:rsidR="000C2740">
              <w:t>0px</w:t>
            </w:r>
          </w:p>
        </w:tc>
        <w:tc>
          <w:tcPr>
            <w:tcW w:w="1276" w:type="dxa"/>
          </w:tcPr>
          <w:p w14:paraId="4C6F0E46" w14:textId="139293FF" w:rsidR="00AF332D" w:rsidRDefault="00AF332D" w:rsidP="00AF332D">
            <w:r>
              <w:t>#eb7903</w:t>
            </w:r>
          </w:p>
        </w:tc>
        <w:tc>
          <w:tcPr>
            <w:tcW w:w="2307" w:type="dxa"/>
            <w:shd w:val="clear" w:color="auto" w:fill="FFFFFF" w:themeFill="background1"/>
          </w:tcPr>
          <w:p w14:paraId="5B837429" w14:textId="012A43F7" w:rsidR="00AF332D" w:rsidRPr="009E0559" w:rsidRDefault="000C2740" w:rsidP="00AF332D">
            <w:pPr>
              <w:rPr>
                <w:rFonts w:ascii="Karla" w:hAnsi="Karla"/>
                <w:color w:val="FFFFFF" w:themeColor="background1"/>
                <w:sz w:val="20"/>
                <w:szCs w:val="20"/>
              </w:rPr>
            </w:pPr>
            <w:r w:rsidRPr="009E0559">
              <w:rPr>
                <w:rFonts w:ascii="Karla" w:hAnsi="Karla"/>
                <w:color w:val="FFC000"/>
                <w:sz w:val="20"/>
                <w:szCs w:val="20"/>
              </w:rPr>
              <w:t>Sample</w:t>
            </w:r>
          </w:p>
        </w:tc>
      </w:tr>
      <w:tr w:rsidR="000C2740" w14:paraId="598EE01F" w14:textId="77777777" w:rsidTr="000C2740">
        <w:trPr>
          <w:trHeight w:val="257"/>
        </w:trPr>
        <w:tc>
          <w:tcPr>
            <w:tcW w:w="2090" w:type="dxa"/>
          </w:tcPr>
          <w:p w14:paraId="0513E22B" w14:textId="2A8358D8" w:rsidR="00AF332D" w:rsidRDefault="00AF332D" w:rsidP="00AF332D">
            <w:r>
              <w:t>Footer Navigation</w:t>
            </w:r>
          </w:p>
        </w:tc>
        <w:tc>
          <w:tcPr>
            <w:tcW w:w="2013" w:type="dxa"/>
          </w:tcPr>
          <w:p w14:paraId="66D82C36" w14:textId="560FD4E2" w:rsidR="00AF332D" w:rsidRDefault="00AF332D" w:rsidP="00AF332D">
            <w:r>
              <w:t>Karla</w:t>
            </w:r>
          </w:p>
        </w:tc>
        <w:tc>
          <w:tcPr>
            <w:tcW w:w="931" w:type="dxa"/>
          </w:tcPr>
          <w:p w14:paraId="0E251459" w14:textId="313B79DB" w:rsidR="00AF332D" w:rsidRDefault="00AF332D" w:rsidP="00AF332D">
            <w:r>
              <w:t>1</w:t>
            </w:r>
            <w:r w:rsidR="0094098C">
              <w:t>6</w:t>
            </w:r>
            <w:bookmarkStart w:id="5" w:name="_GoBack"/>
            <w:bookmarkEnd w:id="5"/>
            <w:r>
              <w:t>px</w:t>
            </w:r>
          </w:p>
        </w:tc>
        <w:tc>
          <w:tcPr>
            <w:tcW w:w="1276" w:type="dxa"/>
          </w:tcPr>
          <w:p w14:paraId="3F8A500E" w14:textId="7F908614" w:rsidR="00AF332D" w:rsidRDefault="00AF332D" w:rsidP="00AF332D">
            <w:r>
              <w:t>#e9e9e9</w:t>
            </w:r>
          </w:p>
        </w:tc>
        <w:tc>
          <w:tcPr>
            <w:tcW w:w="2307" w:type="dxa"/>
            <w:shd w:val="clear" w:color="auto" w:fill="404040" w:themeFill="text1" w:themeFillTint="BF"/>
          </w:tcPr>
          <w:p w14:paraId="382E0BFE" w14:textId="639BA684" w:rsidR="00AF332D" w:rsidRPr="009E0559" w:rsidRDefault="00AF332D" w:rsidP="00AF332D">
            <w:pPr>
              <w:rPr>
                <w:rFonts w:ascii="Karla" w:hAnsi="Karla"/>
                <w:sz w:val="20"/>
                <w:szCs w:val="20"/>
              </w:rPr>
            </w:pPr>
            <w:r w:rsidRPr="009E0559">
              <w:rPr>
                <w:rFonts w:ascii="Karla" w:hAnsi="Karla"/>
                <w:color w:val="FFFFFF" w:themeColor="background1"/>
                <w:sz w:val="20"/>
                <w:szCs w:val="20"/>
              </w:rPr>
              <w:t>Sample</w:t>
            </w:r>
          </w:p>
        </w:tc>
      </w:tr>
      <w:tr w:rsidR="000C2740" w14:paraId="0E86498C" w14:textId="77777777" w:rsidTr="000C2740">
        <w:trPr>
          <w:trHeight w:val="319"/>
        </w:trPr>
        <w:tc>
          <w:tcPr>
            <w:tcW w:w="2090" w:type="dxa"/>
          </w:tcPr>
          <w:p w14:paraId="5938DEBA" w14:textId="0BF42659" w:rsidR="00AF332D" w:rsidRDefault="00AF332D" w:rsidP="00AF332D">
            <w:r>
              <w:t>H1</w:t>
            </w:r>
          </w:p>
        </w:tc>
        <w:tc>
          <w:tcPr>
            <w:tcW w:w="2013" w:type="dxa"/>
          </w:tcPr>
          <w:p w14:paraId="75C55AC3" w14:textId="0365E6B7" w:rsidR="00AF332D" w:rsidRDefault="00AF332D" w:rsidP="00AF332D">
            <w:r>
              <w:t>Karla Bold</w:t>
            </w:r>
          </w:p>
        </w:tc>
        <w:tc>
          <w:tcPr>
            <w:tcW w:w="931" w:type="dxa"/>
          </w:tcPr>
          <w:p w14:paraId="2F37D8D6" w14:textId="470A6704" w:rsidR="00AF332D" w:rsidRDefault="002D5120" w:rsidP="00AF332D">
            <w:r>
              <w:t>35</w:t>
            </w:r>
            <w:r w:rsidR="00AF332D">
              <w:t>px</w:t>
            </w:r>
          </w:p>
        </w:tc>
        <w:tc>
          <w:tcPr>
            <w:tcW w:w="1276" w:type="dxa"/>
          </w:tcPr>
          <w:p w14:paraId="0C865619" w14:textId="41C72971" w:rsidR="00AF332D" w:rsidRDefault="00AF332D" w:rsidP="00AF332D">
            <w:r>
              <w:t>#eb7903</w:t>
            </w:r>
          </w:p>
        </w:tc>
        <w:tc>
          <w:tcPr>
            <w:tcW w:w="2307" w:type="dxa"/>
          </w:tcPr>
          <w:p w14:paraId="18A1B415" w14:textId="41C84D28" w:rsidR="00AF332D" w:rsidRPr="009E0559" w:rsidRDefault="00AF332D" w:rsidP="00AF332D">
            <w:pPr>
              <w:rPr>
                <w:rFonts w:ascii="Karla" w:hAnsi="Karla"/>
                <w:sz w:val="28"/>
                <w:szCs w:val="28"/>
              </w:rPr>
            </w:pPr>
            <w:r w:rsidRPr="009E0559">
              <w:rPr>
                <w:rFonts w:ascii="Karla" w:hAnsi="Karla"/>
                <w:color w:val="FFC000"/>
                <w:sz w:val="28"/>
                <w:szCs w:val="28"/>
              </w:rPr>
              <w:t>Sample</w:t>
            </w:r>
          </w:p>
        </w:tc>
      </w:tr>
      <w:tr w:rsidR="000C2740" w14:paraId="179D5D4E" w14:textId="77777777" w:rsidTr="000C2740">
        <w:trPr>
          <w:trHeight w:val="266"/>
        </w:trPr>
        <w:tc>
          <w:tcPr>
            <w:tcW w:w="2090" w:type="dxa"/>
          </w:tcPr>
          <w:p w14:paraId="50C03103" w14:textId="306FC993" w:rsidR="00AF332D" w:rsidRDefault="00AF332D" w:rsidP="00AF332D">
            <w:r>
              <w:t>H2</w:t>
            </w:r>
          </w:p>
        </w:tc>
        <w:tc>
          <w:tcPr>
            <w:tcW w:w="2013" w:type="dxa"/>
          </w:tcPr>
          <w:p w14:paraId="78251FEC" w14:textId="1F2D7E56" w:rsidR="00AF332D" w:rsidRDefault="00AF332D" w:rsidP="00AF332D">
            <w:r>
              <w:t>Karla</w:t>
            </w:r>
          </w:p>
        </w:tc>
        <w:tc>
          <w:tcPr>
            <w:tcW w:w="931" w:type="dxa"/>
          </w:tcPr>
          <w:p w14:paraId="434686C9" w14:textId="58EB20D1" w:rsidR="00AF332D" w:rsidRDefault="002D5120" w:rsidP="00AF332D">
            <w:r>
              <w:t>25</w:t>
            </w:r>
            <w:r w:rsidR="00AF332D">
              <w:t>px</w:t>
            </w:r>
          </w:p>
        </w:tc>
        <w:tc>
          <w:tcPr>
            <w:tcW w:w="1276" w:type="dxa"/>
          </w:tcPr>
          <w:p w14:paraId="03ADB626" w14:textId="3DBFA8FE" w:rsidR="00AF332D" w:rsidRDefault="00AF332D" w:rsidP="00AF332D">
            <w:r>
              <w:t>#eb7903</w:t>
            </w:r>
          </w:p>
        </w:tc>
        <w:tc>
          <w:tcPr>
            <w:tcW w:w="2307" w:type="dxa"/>
          </w:tcPr>
          <w:p w14:paraId="3A317D36" w14:textId="271EE3D1" w:rsidR="00AF332D" w:rsidRPr="009E0559" w:rsidRDefault="00AF332D" w:rsidP="00AF332D">
            <w:pPr>
              <w:rPr>
                <w:rFonts w:ascii="Karla" w:hAnsi="Karla"/>
                <w:sz w:val="24"/>
                <w:szCs w:val="24"/>
              </w:rPr>
            </w:pPr>
            <w:r w:rsidRPr="009E0559">
              <w:rPr>
                <w:rFonts w:ascii="Karla" w:hAnsi="Karla"/>
                <w:color w:val="FFC000"/>
                <w:sz w:val="24"/>
                <w:szCs w:val="24"/>
              </w:rPr>
              <w:t>Sample</w:t>
            </w:r>
          </w:p>
        </w:tc>
      </w:tr>
      <w:tr w:rsidR="000C2740" w14:paraId="538D738A" w14:textId="77777777" w:rsidTr="000C2740">
        <w:trPr>
          <w:trHeight w:val="257"/>
        </w:trPr>
        <w:tc>
          <w:tcPr>
            <w:tcW w:w="2090" w:type="dxa"/>
          </w:tcPr>
          <w:p w14:paraId="0B114744" w14:textId="4B94CA71" w:rsidR="00AF332D" w:rsidRDefault="00AF332D" w:rsidP="00AF332D">
            <w:r>
              <w:lastRenderedPageBreak/>
              <w:t>H3</w:t>
            </w:r>
          </w:p>
        </w:tc>
        <w:tc>
          <w:tcPr>
            <w:tcW w:w="2013" w:type="dxa"/>
          </w:tcPr>
          <w:p w14:paraId="30E7AB95" w14:textId="3EACF8B7" w:rsidR="00AF332D" w:rsidRDefault="00AF332D" w:rsidP="00AF332D">
            <w:r>
              <w:t>Karla</w:t>
            </w:r>
          </w:p>
        </w:tc>
        <w:tc>
          <w:tcPr>
            <w:tcW w:w="931" w:type="dxa"/>
          </w:tcPr>
          <w:p w14:paraId="42AE4F97" w14:textId="4F0AB8ED" w:rsidR="00AF332D" w:rsidRDefault="002D5120" w:rsidP="00AF332D">
            <w:r>
              <w:t>2</w:t>
            </w:r>
            <w:r w:rsidR="00AF332D">
              <w:t>0px</w:t>
            </w:r>
          </w:p>
        </w:tc>
        <w:tc>
          <w:tcPr>
            <w:tcW w:w="1276" w:type="dxa"/>
          </w:tcPr>
          <w:p w14:paraId="3430333D" w14:textId="7CC2E572" w:rsidR="00AF332D" w:rsidRDefault="00AF332D" w:rsidP="00AF332D">
            <w:r>
              <w:t>#eb7903</w:t>
            </w:r>
          </w:p>
        </w:tc>
        <w:tc>
          <w:tcPr>
            <w:tcW w:w="2307" w:type="dxa"/>
          </w:tcPr>
          <w:p w14:paraId="382A8DC4" w14:textId="68ABBF2D" w:rsidR="00AF332D" w:rsidRPr="009E0559" w:rsidRDefault="00AF332D" w:rsidP="00AF332D">
            <w:pPr>
              <w:rPr>
                <w:rFonts w:ascii="Karla" w:hAnsi="Karla"/>
                <w:sz w:val="20"/>
                <w:szCs w:val="20"/>
              </w:rPr>
            </w:pPr>
            <w:r w:rsidRPr="009E0559">
              <w:rPr>
                <w:rFonts w:ascii="Karla" w:hAnsi="Karla"/>
                <w:color w:val="FFC000"/>
                <w:sz w:val="20"/>
                <w:szCs w:val="20"/>
              </w:rPr>
              <w:t>Sample</w:t>
            </w:r>
          </w:p>
        </w:tc>
      </w:tr>
      <w:tr w:rsidR="000C2740" w14:paraId="65EE6E9C" w14:textId="77777777" w:rsidTr="000C2740">
        <w:trPr>
          <w:trHeight w:val="381"/>
        </w:trPr>
        <w:tc>
          <w:tcPr>
            <w:tcW w:w="2090" w:type="dxa"/>
          </w:tcPr>
          <w:p w14:paraId="74965F14" w14:textId="26273A2D" w:rsidR="00AF332D" w:rsidRDefault="00AF332D" w:rsidP="00AF332D">
            <w:r>
              <w:t>Paragraph</w:t>
            </w:r>
          </w:p>
        </w:tc>
        <w:tc>
          <w:tcPr>
            <w:tcW w:w="2013" w:type="dxa"/>
          </w:tcPr>
          <w:p w14:paraId="47CA7C53" w14:textId="1FD5D96B" w:rsidR="00AF332D" w:rsidRDefault="00AF332D" w:rsidP="00AF332D">
            <w:r>
              <w:t>Montserrat Light</w:t>
            </w:r>
          </w:p>
        </w:tc>
        <w:tc>
          <w:tcPr>
            <w:tcW w:w="931" w:type="dxa"/>
          </w:tcPr>
          <w:p w14:paraId="3E1051F2" w14:textId="13694EAF" w:rsidR="00AF332D" w:rsidRDefault="00AF332D" w:rsidP="00AF332D">
            <w:r>
              <w:t>16px</w:t>
            </w:r>
          </w:p>
        </w:tc>
        <w:tc>
          <w:tcPr>
            <w:tcW w:w="1276" w:type="dxa"/>
          </w:tcPr>
          <w:p w14:paraId="132489EF" w14:textId="763DB58F" w:rsidR="00AF332D" w:rsidRDefault="00AF332D" w:rsidP="00AF332D">
            <w:r>
              <w:t>#404040</w:t>
            </w:r>
          </w:p>
        </w:tc>
        <w:tc>
          <w:tcPr>
            <w:tcW w:w="2307" w:type="dxa"/>
          </w:tcPr>
          <w:p w14:paraId="7BCC4134" w14:textId="6A2C2EB0" w:rsidR="00AF332D" w:rsidRPr="0020658B" w:rsidRDefault="00AF332D" w:rsidP="00AF332D">
            <w:pPr>
              <w:rPr>
                <w:rFonts w:ascii="Montserrat Light" w:hAnsi="Montserrat Light"/>
                <w:sz w:val="32"/>
                <w:szCs w:val="32"/>
              </w:rPr>
            </w:pPr>
            <w:r w:rsidRPr="0020658B">
              <w:rPr>
                <w:rFonts w:ascii="Montserrat Light" w:hAnsi="Montserrat Light"/>
                <w:sz w:val="32"/>
                <w:szCs w:val="32"/>
              </w:rPr>
              <w:t>Sample</w:t>
            </w:r>
          </w:p>
        </w:tc>
      </w:tr>
    </w:tbl>
    <w:p w14:paraId="044C426C" w14:textId="7659AB34" w:rsidR="002E3280" w:rsidRPr="00CB20F7" w:rsidRDefault="005B1F27" w:rsidP="00CB20F7">
      <w:pPr>
        <w:rPr>
          <w:sz w:val="20"/>
        </w:rPr>
      </w:pPr>
      <w:r w:rsidRPr="00A55730">
        <w:rPr>
          <w:sz w:val="20"/>
        </w:rPr>
        <w:t xml:space="preserve">Figure </w:t>
      </w:r>
      <w:r w:rsidR="00CB20F7">
        <w:rPr>
          <w:sz w:val="20"/>
        </w:rPr>
        <w:t>5</w:t>
      </w:r>
      <w:r w:rsidRPr="00A55730">
        <w:rPr>
          <w:sz w:val="20"/>
        </w:rPr>
        <w:t xml:space="preserve">- </w:t>
      </w:r>
      <w:r>
        <w:rPr>
          <w:sz w:val="20"/>
        </w:rPr>
        <w:t xml:space="preserve">Table of fonts, sizes and colors to be used in </w:t>
      </w:r>
      <w:r w:rsidRPr="00A55730">
        <w:rPr>
          <w:sz w:val="20"/>
        </w:rPr>
        <w:t xml:space="preserve">weathertown.net </w:t>
      </w:r>
      <w:r>
        <w:rPr>
          <w:sz w:val="20"/>
        </w:rPr>
        <w:t>site.</w:t>
      </w:r>
    </w:p>
    <w:p w14:paraId="29393EE0" w14:textId="77777777" w:rsidR="002E3280" w:rsidRDefault="002E3280" w:rsidP="00EA6A2B">
      <w:pPr>
        <w:pStyle w:val="Heading2"/>
      </w:pPr>
    </w:p>
    <w:p w14:paraId="7760172F" w14:textId="1B091DDD" w:rsidR="00EC3A48" w:rsidRDefault="00EC3A48" w:rsidP="00EA6A2B">
      <w:pPr>
        <w:pStyle w:val="Heading2"/>
      </w:pPr>
      <w:r>
        <w:t>wireframe sketches</w:t>
      </w:r>
    </w:p>
    <w:p w14:paraId="52D91D3B" w14:textId="0016663A" w:rsidR="00EA6A2B" w:rsidRDefault="00CB20F7" w:rsidP="00EA6A2B">
      <w:r>
        <w:rPr>
          <w:noProof/>
        </w:rPr>
        <w:drawing>
          <wp:anchor distT="0" distB="0" distL="114300" distR="114300" simplePos="0" relativeHeight="251674624" behindDoc="0" locked="0" layoutInCell="1" allowOverlap="1" wp14:anchorId="38CB6C76" wp14:editId="36586E4A">
            <wp:simplePos x="0" y="0"/>
            <wp:positionH relativeFrom="margin">
              <wp:posOffset>52705</wp:posOffset>
            </wp:positionH>
            <wp:positionV relativeFrom="paragraph">
              <wp:posOffset>103310</wp:posOffset>
            </wp:positionV>
            <wp:extent cx="1196975" cy="3767455"/>
            <wp:effectExtent l="0" t="0" r="3175" b="4445"/>
            <wp:wrapSquare wrapText="bothSides"/>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sm.PNG"/>
                    <pic:cNvPicPr/>
                  </pic:nvPicPr>
                  <pic:blipFill>
                    <a:blip r:embed="rId14">
                      <a:extLst>
                        <a:ext uri="{28A0092B-C50C-407E-A947-70E740481C1C}">
                          <a14:useLocalDpi xmlns:a14="http://schemas.microsoft.com/office/drawing/2010/main" val="0"/>
                        </a:ext>
                      </a:extLst>
                    </a:blip>
                    <a:stretch>
                      <a:fillRect/>
                    </a:stretch>
                  </pic:blipFill>
                  <pic:spPr>
                    <a:xfrm>
                      <a:off x="0" y="0"/>
                      <a:ext cx="1196975" cy="3767455"/>
                    </a:xfrm>
                    <a:prstGeom prst="rect">
                      <a:avLst/>
                    </a:prstGeom>
                  </pic:spPr>
                </pic:pic>
              </a:graphicData>
            </a:graphic>
            <wp14:sizeRelH relativeFrom="margin">
              <wp14:pctWidth>0</wp14:pctWidth>
            </wp14:sizeRelH>
            <wp14:sizeRelV relativeFrom="margin">
              <wp14:pctHeight>0</wp14:pctHeight>
            </wp14:sizeRelV>
          </wp:anchor>
        </w:drawing>
      </w:r>
      <w:r w:rsidR="00EA6A2B">
        <w:rPr>
          <w:noProof/>
        </w:rPr>
        <w:drawing>
          <wp:inline distT="0" distB="0" distL="0" distR="0" wp14:anchorId="51F85334" wp14:editId="3131D0DB">
            <wp:extent cx="3763108" cy="3767898"/>
            <wp:effectExtent l="0" t="0" r="8890" b="444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lg.PNG"/>
                    <pic:cNvPicPr/>
                  </pic:nvPicPr>
                  <pic:blipFill>
                    <a:blip r:embed="rId15">
                      <a:extLst>
                        <a:ext uri="{28A0092B-C50C-407E-A947-70E740481C1C}">
                          <a14:useLocalDpi xmlns:a14="http://schemas.microsoft.com/office/drawing/2010/main" val="0"/>
                        </a:ext>
                      </a:extLst>
                    </a:blip>
                    <a:stretch>
                      <a:fillRect/>
                    </a:stretch>
                  </pic:blipFill>
                  <pic:spPr>
                    <a:xfrm>
                      <a:off x="0" y="0"/>
                      <a:ext cx="3765186" cy="3769978"/>
                    </a:xfrm>
                    <a:prstGeom prst="rect">
                      <a:avLst/>
                    </a:prstGeom>
                  </pic:spPr>
                </pic:pic>
              </a:graphicData>
            </a:graphic>
          </wp:inline>
        </w:drawing>
      </w:r>
    </w:p>
    <w:p w14:paraId="522290CE" w14:textId="284E3288" w:rsidR="00CB20F7" w:rsidRPr="00EA6A2B" w:rsidRDefault="00CB20F7" w:rsidP="00EA6A2B">
      <w:r w:rsidRPr="00A55730">
        <w:rPr>
          <w:sz w:val="20"/>
        </w:rPr>
        <w:t xml:space="preserve">Figure </w:t>
      </w:r>
      <w:r>
        <w:rPr>
          <w:sz w:val="20"/>
        </w:rPr>
        <w:t>6</w:t>
      </w:r>
      <w:r w:rsidRPr="00A55730">
        <w:rPr>
          <w:sz w:val="20"/>
        </w:rPr>
        <w:t xml:space="preserve">- </w:t>
      </w:r>
      <w:r>
        <w:rPr>
          <w:sz w:val="20"/>
        </w:rPr>
        <w:t xml:space="preserve">Wireframe sketches of both mobile and desktop views of </w:t>
      </w:r>
      <w:r w:rsidRPr="00A55730">
        <w:rPr>
          <w:sz w:val="20"/>
        </w:rPr>
        <w:t xml:space="preserve">weathertown.net </w:t>
      </w:r>
      <w:r>
        <w:rPr>
          <w:sz w:val="20"/>
        </w:rPr>
        <w:t>site.</w:t>
      </w:r>
    </w:p>
    <w:p w14:paraId="36CCDD34" w14:textId="4E867643" w:rsidR="005A00CB" w:rsidRPr="005A00CB" w:rsidRDefault="005A00CB" w:rsidP="005A00CB"/>
    <w:sectPr w:rsidR="005A00CB" w:rsidRPr="005A00CB">
      <w:footerReference w:type="default" r:id="rId1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35E19" w14:textId="77777777" w:rsidR="00043582" w:rsidRDefault="00043582" w:rsidP="00C6554A">
      <w:pPr>
        <w:spacing w:before="0" w:after="0" w:line="240" w:lineRule="auto"/>
      </w:pPr>
      <w:r>
        <w:separator/>
      </w:r>
    </w:p>
  </w:endnote>
  <w:endnote w:type="continuationSeparator" w:id="0">
    <w:p w14:paraId="7C84E583" w14:textId="77777777" w:rsidR="00043582" w:rsidRDefault="0004358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Karla bold">
    <w:panose1 w:val="00000000000000000000"/>
    <w:charset w:val="00"/>
    <w:family w:val="roman"/>
    <w:notTrueType/>
    <w:pitch w:val="default"/>
  </w:font>
  <w:font w:name="Karla">
    <w:charset w:val="00"/>
    <w:family w:val="auto"/>
    <w:pitch w:val="variable"/>
    <w:sig w:usb0="80000027" w:usb1="00000042" w:usb2="00000000" w:usb3="00000000" w:csb0="00000001" w:csb1="00000000"/>
  </w:font>
  <w:font w:name="Montserrat Light">
    <w:panose1 w:val="00000400000000000000"/>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CDA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37F0E" w14:textId="77777777" w:rsidR="00043582" w:rsidRDefault="00043582" w:rsidP="00C6554A">
      <w:pPr>
        <w:spacing w:before="0" w:after="0" w:line="240" w:lineRule="auto"/>
      </w:pPr>
      <w:r>
        <w:separator/>
      </w:r>
    </w:p>
  </w:footnote>
  <w:footnote w:type="continuationSeparator" w:id="0">
    <w:p w14:paraId="4D816BCB" w14:textId="77777777" w:rsidR="00043582" w:rsidRDefault="0004358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0CB"/>
    <w:rsid w:val="00043582"/>
    <w:rsid w:val="00052257"/>
    <w:rsid w:val="000C2740"/>
    <w:rsid w:val="00172CED"/>
    <w:rsid w:val="00176F31"/>
    <w:rsid w:val="0020658B"/>
    <w:rsid w:val="002554CD"/>
    <w:rsid w:val="00293B83"/>
    <w:rsid w:val="002B4294"/>
    <w:rsid w:val="002D5120"/>
    <w:rsid w:val="002E3280"/>
    <w:rsid w:val="00333D0D"/>
    <w:rsid w:val="00341C39"/>
    <w:rsid w:val="00387960"/>
    <w:rsid w:val="004C049F"/>
    <w:rsid w:val="004F11EA"/>
    <w:rsid w:val="005000E2"/>
    <w:rsid w:val="00546E3A"/>
    <w:rsid w:val="00585F8D"/>
    <w:rsid w:val="005A00CB"/>
    <w:rsid w:val="005B1F27"/>
    <w:rsid w:val="006171C2"/>
    <w:rsid w:val="0068033A"/>
    <w:rsid w:val="006A2DD7"/>
    <w:rsid w:val="006A3CE7"/>
    <w:rsid w:val="007329CA"/>
    <w:rsid w:val="007847CA"/>
    <w:rsid w:val="007956D3"/>
    <w:rsid w:val="00801563"/>
    <w:rsid w:val="0094098C"/>
    <w:rsid w:val="009B3C39"/>
    <w:rsid w:val="009E0559"/>
    <w:rsid w:val="00A55730"/>
    <w:rsid w:val="00AE1C7A"/>
    <w:rsid w:val="00AF332D"/>
    <w:rsid w:val="00C26AA0"/>
    <w:rsid w:val="00C60BD0"/>
    <w:rsid w:val="00C6554A"/>
    <w:rsid w:val="00C861E3"/>
    <w:rsid w:val="00CB20F7"/>
    <w:rsid w:val="00CB233F"/>
    <w:rsid w:val="00D27242"/>
    <w:rsid w:val="00DF3BD5"/>
    <w:rsid w:val="00EA6A2B"/>
    <w:rsid w:val="00EB5184"/>
    <w:rsid w:val="00EC3A48"/>
    <w:rsid w:val="00ED7C44"/>
    <w:rsid w:val="00EF1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2E768"/>
  <w15:chartTrackingRefBased/>
  <w15:docId w15:val="{308ACBAB-A434-4956-B96C-842BA0443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176F3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46E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drawings.com/city-hall-icon" TargetMode="Externa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nl\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2807</TotalTime>
  <Pages>6</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Shanl</dc:creator>
  <cp:keywords/>
  <dc:description/>
  <cp:lastModifiedBy>shan par</cp:lastModifiedBy>
  <cp:revision>17</cp:revision>
  <cp:lastPrinted>2019-05-17T04:43:00Z</cp:lastPrinted>
  <dcterms:created xsi:type="dcterms:W3CDTF">2019-05-15T03:36:00Z</dcterms:created>
  <dcterms:modified xsi:type="dcterms:W3CDTF">2019-05-17T04:44:00Z</dcterms:modified>
</cp:coreProperties>
</file>